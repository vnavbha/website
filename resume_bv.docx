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text" w:horzAnchor="page" w:tblpXSpec="center" w:tblpY="1"/>
        <w:tblOverlap w:val="never"/>
        <w:tblW w:w="10094" w:type="dxa"/>
        <w:tblLayout w:type="fixed"/>
        <w:tblCellMar>
          <w:top w:w="144" w:type="dxa"/>
          <w:left w:w="29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2693"/>
        <w:gridCol w:w="5954"/>
      </w:tblGrid>
      <w:tr w:rsidR="00155122" w:rsidRPr="00AB2991" w:rsidTr="000F3D19">
        <w:trPr>
          <w:trHeight w:val="20"/>
        </w:trPr>
        <w:tc>
          <w:tcPr>
            <w:tcW w:w="1447" w:type="dxa"/>
            <w:vAlign w:val="bottom"/>
          </w:tcPr>
          <w:p w:rsidR="00155122" w:rsidRPr="00640EC0" w:rsidRDefault="00155122" w:rsidP="00B95458">
            <w:pPr>
              <w:spacing w:before="80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:rsidR="00155122" w:rsidRPr="00640EC0" w:rsidRDefault="007308AB" w:rsidP="00B95458">
            <w:pPr>
              <w:spacing w:before="80"/>
              <w:rPr>
                <w:rFonts w:ascii="Calibri" w:hAnsi="Calibri"/>
                <w:b/>
                <w:sz w:val="20"/>
                <w:szCs w:val="20"/>
                <w:lang w:val="da-DK"/>
              </w:rPr>
            </w:pPr>
            <w:sdt>
              <w:sdtPr>
                <w:rPr>
                  <w:rFonts w:ascii="Calibri" w:hAnsi="Calibri"/>
                  <w:b/>
                  <w:sz w:val="20"/>
                  <w:szCs w:val="20"/>
                  <w:lang w:val="da-DK"/>
                </w:rPr>
                <w:alias w:val="Author"/>
                <w:id w:val="1159751"/>
                <w:placeholder>
                  <w:docPart w:val="1D2183671FEC4563AB033C22F05A71F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155122" w:rsidRPr="00640EC0">
                  <w:rPr>
                    <w:rFonts w:ascii="Calibri" w:hAnsi="Calibri"/>
                    <w:b/>
                    <w:sz w:val="20"/>
                    <w:szCs w:val="20"/>
                    <w:lang w:val="da-DK"/>
                  </w:rPr>
                  <w:t>BHAVAN VAISHNAV</w:t>
                </w:r>
              </w:sdtContent>
            </w:sdt>
          </w:p>
          <w:p w:rsidR="00155122" w:rsidRPr="00640EC0" w:rsidRDefault="00155122" w:rsidP="00B95458">
            <w:pPr>
              <w:spacing w:before="80"/>
              <w:rPr>
                <w:rFonts w:ascii="Calibri" w:hAnsi="Calibri"/>
                <w:sz w:val="20"/>
                <w:szCs w:val="20"/>
                <w:lang w:val="da-DK"/>
              </w:rPr>
            </w:pPr>
            <w:r w:rsidRPr="00640EC0">
              <w:rPr>
                <w:rFonts w:ascii="Calibri" w:hAnsi="Calibri"/>
                <w:sz w:val="20"/>
                <w:szCs w:val="20"/>
                <w:lang w:val="da-DK"/>
              </w:rPr>
              <w:t>PROGRAMMER</w:t>
            </w:r>
          </w:p>
        </w:tc>
        <w:tc>
          <w:tcPr>
            <w:tcW w:w="5954" w:type="dxa"/>
            <w:tcBorders>
              <w:bottom w:val="single" w:sz="4" w:space="0" w:color="auto"/>
            </w:tcBorders>
            <w:vAlign w:val="bottom"/>
          </w:tcPr>
          <w:p w:rsidR="00155122" w:rsidRPr="00640EC0" w:rsidRDefault="00411E5F" w:rsidP="00B95458">
            <w:pPr>
              <w:spacing w:before="80"/>
              <w:rPr>
                <w:rFonts w:ascii="Calibri" w:hAnsi="Calibri"/>
                <w:sz w:val="20"/>
                <w:szCs w:val="20"/>
                <w:lang w:val="da-DK"/>
              </w:rPr>
            </w:pPr>
            <w:r w:rsidRPr="00411E5F">
              <w:rPr>
                <w:rFonts w:ascii="Calibri" w:hAnsi="Calibri"/>
                <w:sz w:val="20"/>
                <w:szCs w:val="20"/>
                <w:lang w:val="da-DK"/>
              </w:rPr>
              <w:t>Stærevej</w:t>
            </w:r>
            <w:r w:rsidR="00155122" w:rsidRPr="00640EC0">
              <w:rPr>
                <w:rFonts w:ascii="Calibri" w:hAnsi="Calibri"/>
                <w:sz w:val="20"/>
                <w:szCs w:val="20"/>
                <w:lang w:val="da-DK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da-DK"/>
              </w:rPr>
              <w:t>28D 3 -1</w:t>
            </w:r>
            <w:r w:rsidR="00AB2991">
              <w:rPr>
                <w:rFonts w:ascii="Calibri" w:hAnsi="Calibri"/>
                <w:sz w:val="20"/>
                <w:szCs w:val="20"/>
                <w:lang w:val="da-DK"/>
              </w:rPr>
              <w:t xml:space="preserve"> DK 2400, COPENHAGEN, DENMARK</w:t>
            </w:r>
          </w:p>
          <w:p w:rsidR="00155122" w:rsidRPr="00640EC0" w:rsidRDefault="007308AB" w:rsidP="007543A5">
            <w:pPr>
              <w:spacing w:before="80"/>
              <w:rPr>
                <w:rFonts w:ascii="Calibri" w:hAnsi="Calibri"/>
                <w:sz w:val="20"/>
                <w:szCs w:val="20"/>
                <w:lang w:val="da-DK"/>
              </w:rPr>
            </w:pPr>
            <w:hyperlink r:id="rId10" w:history="1">
              <w:r w:rsidR="007543A5" w:rsidRPr="004073D7">
                <w:rPr>
                  <w:rStyle w:val="Hyperlink"/>
                  <w:rFonts w:ascii="Calibri" w:hAnsi="Calibri"/>
                  <w:sz w:val="20"/>
                  <w:szCs w:val="20"/>
                  <w:lang w:val="da-DK"/>
                </w:rPr>
                <w:t>www.vsnav.com</w:t>
              </w:r>
            </w:hyperlink>
            <w:r w:rsidR="00744EBD">
              <w:rPr>
                <w:rFonts w:ascii="Calibri" w:hAnsi="Calibri"/>
                <w:sz w:val="20"/>
                <w:szCs w:val="20"/>
                <w:lang w:val="da-DK"/>
              </w:rPr>
              <w:t xml:space="preserve"> |</w:t>
            </w:r>
            <w:r w:rsidR="007543A5">
              <w:rPr>
                <w:rFonts w:ascii="Calibri" w:hAnsi="Calibri"/>
                <w:sz w:val="20"/>
                <w:szCs w:val="20"/>
                <w:lang w:val="da-DK"/>
              </w:rPr>
              <w:t xml:space="preserve"> </w:t>
            </w:r>
            <w:hyperlink r:id="rId11" w:history="1">
              <w:r w:rsidR="001C0868" w:rsidRPr="00640EC0">
                <w:rPr>
                  <w:rStyle w:val="Hyperlink"/>
                  <w:rFonts w:ascii="Calibri" w:hAnsi="Calibri"/>
                  <w:sz w:val="20"/>
                  <w:szCs w:val="20"/>
                  <w:lang w:val="da-DK"/>
                </w:rPr>
                <w:t>bhavanvaishnav@gmail.com</w:t>
              </w:r>
            </w:hyperlink>
            <w:r w:rsidR="00234502">
              <w:rPr>
                <w:rStyle w:val="Hyperlink"/>
                <w:rFonts w:ascii="Calibri" w:hAnsi="Calibri"/>
                <w:sz w:val="20"/>
                <w:szCs w:val="20"/>
                <w:u w:val="none"/>
                <w:lang w:val="da-DK"/>
              </w:rPr>
              <w:t xml:space="preserve"> </w:t>
            </w:r>
            <w:r w:rsidR="00744EBD">
              <w:rPr>
                <w:rStyle w:val="Hyperlink"/>
                <w:rFonts w:ascii="Calibri" w:hAnsi="Calibri"/>
                <w:sz w:val="20"/>
                <w:szCs w:val="20"/>
                <w:u w:val="none"/>
                <w:lang w:val="da-DK"/>
              </w:rPr>
              <w:t xml:space="preserve"> | </w:t>
            </w:r>
            <w:r w:rsidR="000F3D19" w:rsidRPr="00640EC0">
              <w:rPr>
                <w:rFonts w:ascii="Calibri" w:hAnsi="Calibri"/>
                <w:sz w:val="20"/>
                <w:szCs w:val="20"/>
                <w:lang w:val="da-DK"/>
              </w:rPr>
              <w:t>+45 60191620</w:t>
            </w:r>
          </w:p>
        </w:tc>
      </w:tr>
      <w:tr w:rsidR="00591E9C" w:rsidRPr="00640EC0" w:rsidTr="0007450F">
        <w:tc>
          <w:tcPr>
            <w:tcW w:w="1447" w:type="dxa"/>
          </w:tcPr>
          <w:p w:rsidR="00591E9C" w:rsidRPr="007A6759" w:rsidRDefault="00CA6A91" w:rsidP="00B95458">
            <w:pPr>
              <w:spacing w:before="80"/>
              <w:rPr>
                <w:rFonts w:ascii="Calibri" w:hAnsi="Calibri"/>
                <w:b/>
                <w:sz w:val="24"/>
              </w:rPr>
            </w:pPr>
            <w:r w:rsidRPr="007A6759">
              <w:rPr>
                <w:rFonts w:ascii="Calibri" w:hAnsi="Calibri"/>
                <w:b/>
                <w:sz w:val="24"/>
              </w:rPr>
              <w:t>SUMMARY</w:t>
            </w:r>
          </w:p>
        </w:tc>
        <w:tc>
          <w:tcPr>
            <w:tcW w:w="8647" w:type="dxa"/>
            <w:gridSpan w:val="2"/>
          </w:tcPr>
          <w:p w:rsidR="005A378E" w:rsidRPr="00800240" w:rsidRDefault="00CA6A91" w:rsidP="00B95458">
            <w:pPr>
              <w:spacing w:before="80"/>
              <w:rPr>
                <w:rFonts w:ascii="Calibri" w:hAnsi="Calibri"/>
                <w:sz w:val="20"/>
                <w:szCs w:val="20"/>
              </w:rPr>
            </w:pPr>
            <w:r w:rsidRPr="00800240">
              <w:rPr>
                <w:rFonts w:ascii="Calibri" w:hAnsi="Calibri"/>
                <w:sz w:val="20"/>
                <w:szCs w:val="20"/>
              </w:rPr>
              <w:t xml:space="preserve">Over </w:t>
            </w:r>
            <w:r w:rsidR="00774BF9" w:rsidRPr="00800240">
              <w:rPr>
                <w:rFonts w:ascii="Calibri" w:hAnsi="Calibri"/>
                <w:b/>
                <w:sz w:val="20"/>
                <w:szCs w:val="20"/>
              </w:rPr>
              <w:t>e</w:t>
            </w:r>
            <w:r w:rsidR="00486EB3" w:rsidRPr="00800240">
              <w:rPr>
                <w:rFonts w:ascii="Calibri" w:hAnsi="Calibri"/>
                <w:b/>
                <w:sz w:val="20"/>
                <w:szCs w:val="20"/>
              </w:rPr>
              <w:t>ight</w:t>
            </w:r>
            <w:r w:rsidRPr="00800240">
              <w:rPr>
                <w:rFonts w:ascii="Calibri" w:hAnsi="Calibri"/>
                <w:b/>
                <w:sz w:val="20"/>
                <w:szCs w:val="20"/>
              </w:rPr>
              <w:t xml:space="preserve"> years of games industry experience</w:t>
            </w:r>
            <w:r w:rsidRPr="00800240">
              <w:rPr>
                <w:rFonts w:ascii="Calibri" w:hAnsi="Calibri"/>
                <w:sz w:val="20"/>
                <w:szCs w:val="20"/>
              </w:rPr>
              <w:t xml:space="preserve"> developing on various platforms</w:t>
            </w:r>
          </w:p>
          <w:p w:rsidR="005A378E" w:rsidRPr="00800240" w:rsidRDefault="005A378E" w:rsidP="00B95458">
            <w:pPr>
              <w:spacing w:before="80"/>
              <w:rPr>
                <w:rFonts w:ascii="Calibri" w:hAnsi="Calibri"/>
                <w:sz w:val="20"/>
                <w:szCs w:val="20"/>
              </w:rPr>
            </w:pPr>
            <w:r w:rsidRPr="00800240">
              <w:rPr>
                <w:rFonts w:ascii="Calibri" w:hAnsi="Calibri"/>
                <w:sz w:val="20"/>
                <w:szCs w:val="20"/>
              </w:rPr>
              <w:t xml:space="preserve">Experience working on </w:t>
            </w:r>
            <w:r w:rsidR="003B58AA" w:rsidRPr="00800240">
              <w:rPr>
                <w:rFonts w:ascii="Calibri" w:hAnsi="Calibri"/>
                <w:sz w:val="20"/>
                <w:szCs w:val="20"/>
              </w:rPr>
              <w:t xml:space="preserve">a variety of </w:t>
            </w:r>
            <w:r w:rsidRPr="00800240">
              <w:rPr>
                <w:rFonts w:ascii="Calibri" w:hAnsi="Calibri"/>
                <w:sz w:val="20"/>
                <w:szCs w:val="20"/>
              </w:rPr>
              <w:t xml:space="preserve">genres including </w:t>
            </w:r>
            <w:r w:rsidRPr="00800240">
              <w:rPr>
                <w:rFonts w:ascii="Calibri" w:hAnsi="Calibri"/>
                <w:b/>
                <w:sz w:val="20"/>
                <w:szCs w:val="20"/>
              </w:rPr>
              <w:t>stealth / action, and real time strategy titles</w:t>
            </w:r>
          </w:p>
          <w:p w:rsidR="00CA6A91" w:rsidRPr="00800240" w:rsidRDefault="00CA6A91" w:rsidP="00B95458">
            <w:pPr>
              <w:spacing w:before="80"/>
              <w:rPr>
                <w:rFonts w:ascii="Calibri" w:hAnsi="Calibri"/>
                <w:sz w:val="20"/>
                <w:szCs w:val="20"/>
              </w:rPr>
            </w:pPr>
            <w:r w:rsidRPr="00800240">
              <w:rPr>
                <w:rFonts w:ascii="Calibri" w:hAnsi="Calibri"/>
                <w:sz w:val="20"/>
                <w:szCs w:val="20"/>
              </w:rPr>
              <w:t xml:space="preserve">A </w:t>
            </w:r>
            <w:r w:rsidRPr="00800240">
              <w:rPr>
                <w:rFonts w:ascii="Calibri" w:hAnsi="Calibri"/>
                <w:b/>
                <w:sz w:val="20"/>
                <w:szCs w:val="20"/>
              </w:rPr>
              <w:t>master’s degree</w:t>
            </w:r>
            <w:r w:rsidRPr="00800240">
              <w:rPr>
                <w:rFonts w:ascii="Calibri" w:hAnsi="Calibri"/>
                <w:sz w:val="20"/>
                <w:szCs w:val="20"/>
              </w:rPr>
              <w:t xml:space="preserve"> in games development</w:t>
            </w:r>
            <w:bookmarkStart w:id="0" w:name="_GoBack"/>
            <w:bookmarkEnd w:id="0"/>
          </w:p>
          <w:p w:rsidR="00D1336C" w:rsidRPr="00640EC0" w:rsidRDefault="00D1336C" w:rsidP="00E6297F">
            <w:pPr>
              <w:spacing w:before="80"/>
              <w:rPr>
                <w:rFonts w:ascii="Calibri" w:hAnsi="Calibri"/>
                <w:sz w:val="20"/>
                <w:szCs w:val="20"/>
              </w:rPr>
            </w:pPr>
            <w:r w:rsidRPr="00800240">
              <w:rPr>
                <w:rFonts w:ascii="Calibri" w:hAnsi="Calibri"/>
                <w:sz w:val="20"/>
                <w:szCs w:val="20"/>
              </w:rPr>
              <w:t xml:space="preserve">Generalist with a specialist interest in </w:t>
            </w:r>
            <w:r w:rsidR="00E6297F" w:rsidRPr="00E6297F">
              <w:rPr>
                <w:rFonts w:ascii="Calibri" w:hAnsi="Calibri"/>
                <w:b/>
                <w:sz w:val="20"/>
                <w:szCs w:val="20"/>
              </w:rPr>
              <w:t>CPU</w:t>
            </w:r>
            <w:r w:rsidR="00E6297F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800240">
              <w:rPr>
                <w:rFonts w:ascii="Calibri" w:hAnsi="Calibri"/>
                <w:b/>
                <w:sz w:val="20"/>
                <w:szCs w:val="20"/>
              </w:rPr>
              <w:t xml:space="preserve">architecture, performance, </w:t>
            </w:r>
            <w:r w:rsidR="00F05148" w:rsidRPr="00800240">
              <w:rPr>
                <w:rFonts w:ascii="Calibri" w:hAnsi="Calibri"/>
                <w:b/>
                <w:sz w:val="20"/>
                <w:szCs w:val="20"/>
              </w:rPr>
              <w:t xml:space="preserve">data oriented design </w:t>
            </w:r>
            <w:r w:rsidRPr="00800240">
              <w:rPr>
                <w:rFonts w:ascii="Calibri" w:hAnsi="Calibri"/>
                <w:b/>
                <w:sz w:val="20"/>
                <w:szCs w:val="20"/>
              </w:rPr>
              <w:t>and core technology components</w:t>
            </w:r>
          </w:p>
        </w:tc>
      </w:tr>
      <w:tr w:rsidR="00591E9C" w:rsidRPr="00640EC0" w:rsidTr="0007450F">
        <w:tc>
          <w:tcPr>
            <w:tcW w:w="1447" w:type="dxa"/>
          </w:tcPr>
          <w:p w:rsidR="00591E9C" w:rsidRPr="007A6759" w:rsidRDefault="00CA6A91" w:rsidP="00B95458">
            <w:pPr>
              <w:spacing w:before="80"/>
              <w:rPr>
                <w:rFonts w:ascii="Calibri" w:hAnsi="Calibri"/>
                <w:b/>
                <w:sz w:val="24"/>
              </w:rPr>
            </w:pPr>
            <w:r w:rsidRPr="007A6759">
              <w:rPr>
                <w:rFonts w:ascii="Calibri" w:hAnsi="Calibri"/>
                <w:b/>
                <w:sz w:val="24"/>
              </w:rPr>
              <w:t>EXPERIENCE</w:t>
            </w:r>
          </w:p>
        </w:tc>
        <w:tc>
          <w:tcPr>
            <w:tcW w:w="8647" w:type="dxa"/>
            <w:gridSpan w:val="2"/>
          </w:tcPr>
          <w:p w:rsidR="00640EC0" w:rsidRPr="00800240" w:rsidRDefault="00B37C76" w:rsidP="00800240">
            <w:pPr>
              <w:spacing w:before="80"/>
              <w:rPr>
                <w:rFonts w:ascii="Calibri" w:hAnsi="Calibri"/>
                <w:b/>
                <w:i/>
                <w:sz w:val="24"/>
              </w:rPr>
            </w:pPr>
            <w:r>
              <w:rPr>
                <w:rFonts w:ascii="Calibri" w:hAnsi="Calibri"/>
                <w:b/>
                <w:i/>
                <w:sz w:val="24"/>
              </w:rPr>
              <w:t>IO Interactive,</w:t>
            </w:r>
            <w:r w:rsidR="00800240" w:rsidRPr="00800240">
              <w:rPr>
                <w:rFonts w:ascii="Calibri" w:hAnsi="Calibri"/>
                <w:b/>
                <w:i/>
                <w:sz w:val="24"/>
              </w:rPr>
              <w:t xml:space="preserve"> Feb 2012 </w:t>
            </w:r>
            <w:r w:rsidR="00EA36D1">
              <w:rPr>
                <w:rFonts w:ascii="Calibri" w:hAnsi="Calibri"/>
                <w:b/>
                <w:i/>
                <w:sz w:val="24"/>
              </w:rPr>
              <w:t>–</w:t>
            </w:r>
            <w:r w:rsidR="00800240" w:rsidRPr="00800240">
              <w:rPr>
                <w:rFonts w:ascii="Calibri" w:hAnsi="Calibri"/>
                <w:b/>
                <w:i/>
                <w:sz w:val="24"/>
              </w:rPr>
              <w:t xml:space="preserve"> Current</w:t>
            </w:r>
          </w:p>
          <w:p w:rsidR="000F3D19" w:rsidRPr="00800240" w:rsidRDefault="00640EC0" w:rsidP="00B95458">
            <w:pPr>
              <w:spacing w:before="80"/>
              <w:rPr>
                <w:rStyle w:val="BodyTextChar"/>
                <w:rFonts w:ascii="Calibri" w:hAnsi="Calibri"/>
                <w:sz w:val="20"/>
                <w:szCs w:val="20"/>
              </w:rPr>
            </w:pPr>
            <w:r w:rsidRPr="00800240">
              <w:rPr>
                <w:rStyle w:val="BodyTextChar"/>
                <w:rFonts w:ascii="Calibri" w:hAnsi="Calibri"/>
                <w:sz w:val="20"/>
                <w:szCs w:val="20"/>
              </w:rPr>
              <w:t>Currently p</w:t>
            </w:r>
            <w:r w:rsidR="000F3D19" w:rsidRPr="00800240">
              <w:rPr>
                <w:rStyle w:val="BodyTextChar"/>
                <w:rFonts w:ascii="Calibri" w:hAnsi="Calibri"/>
                <w:sz w:val="20"/>
                <w:szCs w:val="20"/>
              </w:rPr>
              <w:t>art of the Online and GUI tea</w:t>
            </w:r>
            <w:r w:rsidR="005E5A9D">
              <w:rPr>
                <w:rStyle w:val="BodyTextChar"/>
                <w:rFonts w:ascii="Calibri" w:hAnsi="Calibri"/>
                <w:sz w:val="20"/>
                <w:szCs w:val="20"/>
              </w:rPr>
              <w:t xml:space="preserve">m, responsible for architecture, engine integration, and optimization </w:t>
            </w:r>
            <w:r w:rsidR="000F3D19" w:rsidRPr="00800240">
              <w:rPr>
                <w:rStyle w:val="BodyTextChar"/>
                <w:rFonts w:ascii="Calibri" w:hAnsi="Calibri"/>
                <w:sz w:val="20"/>
                <w:szCs w:val="20"/>
              </w:rPr>
              <w:t xml:space="preserve">of Online and GUI </w:t>
            </w:r>
            <w:r w:rsidR="005E5A9D">
              <w:rPr>
                <w:rStyle w:val="BodyTextChar"/>
                <w:rFonts w:ascii="Calibri" w:hAnsi="Calibri"/>
                <w:sz w:val="20"/>
                <w:szCs w:val="20"/>
              </w:rPr>
              <w:t>systems</w:t>
            </w:r>
            <w:r w:rsidR="000F3D19" w:rsidRPr="00800240">
              <w:rPr>
                <w:rStyle w:val="BodyTextChar"/>
                <w:rFonts w:ascii="Calibri" w:hAnsi="Calibri"/>
                <w:sz w:val="20"/>
                <w:szCs w:val="20"/>
              </w:rPr>
              <w:t xml:space="preserve"> for </w:t>
            </w:r>
            <w:proofErr w:type="spellStart"/>
            <w:r w:rsidR="000F3D19" w:rsidRPr="00800240">
              <w:rPr>
                <w:rStyle w:val="BodyTextChar"/>
                <w:rFonts w:ascii="Calibri" w:hAnsi="Calibri"/>
                <w:sz w:val="20"/>
                <w:szCs w:val="20"/>
              </w:rPr>
              <w:t>Hitman</w:t>
            </w:r>
            <w:proofErr w:type="spellEnd"/>
          </w:p>
          <w:p w:rsidR="000F3D19" w:rsidRPr="00640EC0" w:rsidRDefault="00640EC0" w:rsidP="005E5A9D">
            <w:pPr>
              <w:spacing w:before="80"/>
              <w:rPr>
                <w:rFonts w:ascii="Calibri" w:hAnsi="Calibri"/>
                <w:sz w:val="20"/>
                <w:szCs w:val="20"/>
              </w:rPr>
            </w:pPr>
            <w:r w:rsidRPr="00800240">
              <w:rPr>
                <w:rFonts w:ascii="Calibri" w:hAnsi="Calibri"/>
                <w:sz w:val="20"/>
                <w:szCs w:val="20"/>
              </w:rPr>
              <w:t xml:space="preserve">Previously part of the Glacier 2 technology team, responsible for integration, development and maintenance of core </w:t>
            </w:r>
            <w:r w:rsidR="00E36D63">
              <w:rPr>
                <w:rFonts w:ascii="Calibri" w:hAnsi="Calibri"/>
                <w:sz w:val="20"/>
                <w:szCs w:val="20"/>
              </w:rPr>
              <w:t>engine</w:t>
            </w:r>
            <w:r w:rsidR="0041030A">
              <w:rPr>
                <w:rFonts w:ascii="Calibri" w:hAnsi="Calibri"/>
                <w:sz w:val="20"/>
                <w:szCs w:val="20"/>
              </w:rPr>
              <w:t xml:space="preserve"> componen</w:t>
            </w:r>
            <w:r w:rsidR="005E5A9D">
              <w:rPr>
                <w:rFonts w:ascii="Calibri" w:hAnsi="Calibri"/>
                <w:sz w:val="20"/>
                <w:szCs w:val="20"/>
              </w:rPr>
              <w:t>ts</w:t>
            </w:r>
          </w:p>
        </w:tc>
      </w:tr>
      <w:tr w:rsidR="00591E9C" w:rsidRPr="00640EC0" w:rsidTr="0007450F">
        <w:tc>
          <w:tcPr>
            <w:tcW w:w="1447" w:type="dxa"/>
          </w:tcPr>
          <w:p w:rsidR="00591E9C" w:rsidRPr="00640EC0" w:rsidRDefault="00591E9C" w:rsidP="00B95458">
            <w:pPr>
              <w:spacing w:before="80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647" w:type="dxa"/>
            <w:gridSpan w:val="2"/>
          </w:tcPr>
          <w:p w:rsidR="00591E9C" w:rsidRPr="00800240" w:rsidRDefault="00B15F3E" w:rsidP="00B95458">
            <w:pPr>
              <w:spacing w:before="80"/>
              <w:rPr>
                <w:rFonts w:ascii="Calibri" w:hAnsi="Calibri"/>
                <w:b/>
                <w:i/>
                <w:sz w:val="24"/>
              </w:rPr>
            </w:pPr>
            <w:proofErr w:type="spellStart"/>
            <w:r w:rsidRPr="00800240">
              <w:rPr>
                <w:rFonts w:ascii="Calibri" w:hAnsi="Calibri"/>
                <w:b/>
                <w:i/>
                <w:sz w:val="24"/>
              </w:rPr>
              <w:t>Blue</w:t>
            </w:r>
            <w:r w:rsidR="008F5F8C" w:rsidRPr="00800240">
              <w:rPr>
                <w:rFonts w:ascii="Calibri" w:hAnsi="Calibri"/>
                <w:b/>
                <w:i/>
                <w:sz w:val="24"/>
              </w:rPr>
              <w:t>G</w:t>
            </w:r>
            <w:r w:rsidRPr="00800240">
              <w:rPr>
                <w:rFonts w:ascii="Calibri" w:hAnsi="Calibri"/>
                <w:b/>
                <w:i/>
                <w:sz w:val="24"/>
              </w:rPr>
              <w:t>iant</w:t>
            </w:r>
            <w:proofErr w:type="spellEnd"/>
            <w:r w:rsidRPr="00800240">
              <w:rPr>
                <w:rFonts w:ascii="Calibri" w:hAnsi="Calibri"/>
                <w:b/>
                <w:i/>
                <w:sz w:val="24"/>
              </w:rPr>
              <w:t xml:space="preserve"> Interactive</w:t>
            </w:r>
            <w:r w:rsidR="00B514F3" w:rsidRPr="00800240">
              <w:rPr>
                <w:rFonts w:ascii="Calibri" w:hAnsi="Calibri"/>
                <w:b/>
                <w:i/>
                <w:sz w:val="24"/>
              </w:rPr>
              <w:t xml:space="preserve">, </w:t>
            </w:r>
            <w:r w:rsidR="000F3D19" w:rsidRPr="00800240">
              <w:rPr>
                <w:rFonts w:ascii="Calibri" w:hAnsi="Calibri"/>
                <w:b/>
                <w:i/>
                <w:sz w:val="24"/>
              </w:rPr>
              <w:t>Sep 2009 – Sep 2010</w:t>
            </w:r>
          </w:p>
          <w:p w:rsidR="00640EC0" w:rsidRPr="00800240" w:rsidRDefault="00640EC0" w:rsidP="00B95458">
            <w:pPr>
              <w:spacing w:before="80"/>
              <w:rPr>
                <w:rFonts w:ascii="Calibri" w:hAnsi="Calibri"/>
                <w:sz w:val="20"/>
                <w:szCs w:val="20"/>
              </w:rPr>
            </w:pPr>
            <w:r w:rsidRPr="00800240">
              <w:rPr>
                <w:rFonts w:ascii="Calibri" w:hAnsi="Calibri"/>
                <w:sz w:val="20"/>
                <w:szCs w:val="20"/>
              </w:rPr>
              <w:t xml:space="preserve">Worked on various gameplay systems for </w:t>
            </w:r>
            <w:proofErr w:type="spellStart"/>
            <w:r w:rsidRPr="00800240">
              <w:rPr>
                <w:rFonts w:ascii="Calibri" w:hAnsi="Calibri"/>
                <w:sz w:val="20"/>
                <w:szCs w:val="20"/>
              </w:rPr>
              <w:t>Apox</w:t>
            </w:r>
            <w:proofErr w:type="spellEnd"/>
            <w:r w:rsidRPr="00800240">
              <w:rPr>
                <w:rFonts w:ascii="Calibri" w:hAnsi="Calibri"/>
                <w:sz w:val="20"/>
                <w:szCs w:val="20"/>
              </w:rPr>
              <w:t xml:space="preserve"> (an online RTS title)</w:t>
            </w:r>
          </w:p>
          <w:p w:rsidR="00640EC0" w:rsidRPr="00640EC0" w:rsidRDefault="00BB4073" w:rsidP="00B95458">
            <w:pPr>
              <w:spacing w:before="80"/>
              <w:rPr>
                <w:rFonts w:ascii="Calibri" w:hAnsi="Calibri"/>
                <w:sz w:val="20"/>
                <w:szCs w:val="20"/>
              </w:rPr>
            </w:pPr>
            <w:r w:rsidRPr="00800240">
              <w:rPr>
                <w:rFonts w:ascii="Calibri" w:hAnsi="Calibri"/>
                <w:sz w:val="20"/>
                <w:szCs w:val="20"/>
              </w:rPr>
              <w:t>Highlights include</w:t>
            </w:r>
            <w:r w:rsidR="00F833F7" w:rsidRPr="00800240">
              <w:rPr>
                <w:rFonts w:ascii="Calibri" w:hAnsi="Calibri"/>
                <w:sz w:val="20"/>
                <w:szCs w:val="20"/>
              </w:rPr>
              <w:t>:</w:t>
            </w:r>
            <w:r w:rsidRPr="00800240">
              <w:rPr>
                <w:rFonts w:ascii="Calibri" w:hAnsi="Calibri"/>
                <w:sz w:val="20"/>
                <w:szCs w:val="20"/>
              </w:rPr>
              <w:t xml:space="preserve"> m</w:t>
            </w:r>
            <w:r w:rsidR="00222071" w:rsidRPr="00800240">
              <w:rPr>
                <w:rFonts w:ascii="Calibri" w:hAnsi="Calibri"/>
                <w:sz w:val="20"/>
                <w:szCs w:val="20"/>
              </w:rPr>
              <w:t>ultithreaded line of sight and procedural map generation</w:t>
            </w:r>
            <w:r w:rsidR="00FF56D0" w:rsidRPr="00800240">
              <w:rPr>
                <w:rFonts w:ascii="Calibri" w:hAnsi="Calibri"/>
                <w:sz w:val="20"/>
                <w:szCs w:val="20"/>
              </w:rPr>
              <w:t xml:space="preserve"> algorithms</w:t>
            </w:r>
          </w:p>
        </w:tc>
      </w:tr>
      <w:tr w:rsidR="00591E9C" w:rsidRPr="00640EC0" w:rsidTr="0007450F">
        <w:tc>
          <w:tcPr>
            <w:tcW w:w="1447" w:type="dxa"/>
          </w:tcPr>
          <w:p w:rsidR="00591E9C" w:rsidRPr="00640EC0" w:rsidRDefault="00591E9C" w:rsidP="00B95458">
            <w:pPr>
              <w:spacing w:before="80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647" w:type="dxa"/>
            <w:gridSpan w:val="2"/>
          </w:tcPr>
          <w:p w:rsidR="000F3D19" w:rsidRPr="00800240" w:rsidRDefault="008F5F8C" w:rsidP="00B95458">
            <w:pPr>
              <w:spacing w:before="80"/>
              <w:rPr>
                <w:rFonts w:ascii="Calibri" w:hAnsi="Calibri"/>
                <w:i/>
                <w:sz w:val="24"/>
              </w:rPr>
            </w:pPr>
            <w:r w:rsidRPr="00800240">
              <w:rPr>
                <w:rFonts w:ascii="Calibri" w:hAnsi="Calibri"/>
                <w:b/>
                <w:i/>
                <w:sz w:val="24"/>
              </w:rPr>
              <w:t xml:space="preserve">Tata </w:t>
            </w:r>
            <w:proofErr w:type="spellStart"/>
            <w:r w:rsidRPr="00800240">
              <w:rPr>
                <w:rFonts w:ascii="Calibri" w:hAnsi="Calibri"/>
                <w:b/>
                <w:i/>
                <w:sz w:val="24"/>
              </w:rPr>
              <w:t>Elxsi</w:t>
            </w:r>
            <w:proofErr w:type="spellEnd"/>
            <w:r w:rsidR="000F3D19" w:rsidRPr="00800240">
              <w:rPr>
                <w:rFonts w:ascii="Calibri" w:hAnsi="Calibri"/>
                <w:b/>
                <w:i/>
                <w:sz w:val="24"/>
              </w:rPr>
              <w:t>, Aug 2007 – Aug 2009</w:t>
            </w:r>
          </w:p>
          <w:p w:rsidR="00640EC0" w:rsidRPr="00800240" w:rsidRDefault="002C3807" w:rsidP="00B95458">
            <w:pPr>
              <w:spacing w:before="80"/>
              <w:rPr>
                <w:rFonts w:ascii="Calibri" w:hAnsi="Calibri"/>
                <w:sz w:val="20"/>
                <w:szCs w:val="20"/>
              </w:rPr>
            </w:pPr>
            <w:r w:rsidRPr="00800240">
              <w:rPr>
                <w:rFonts w:ascii="Calibri" w:hAnsi="Calibri"/>
                <w:sz w:val="20"/>
                <w:szCs w:val="20"/>
              </w:rPr>
              <w:t xml:space="preserve">Part of a team of engineers that specialized in optimization approaches for the Cell BE </w:t>
            </w:r>
            <w:r w:rsidR="009D7405" w:rsidRPr="00800240">
              <w:rPr>
                <w:rFonts w:ascii="Calibri" w:hAnsi="Calibri"/>
                <w:sz w:val="20"/>
                <w:szCs w:val="20"/>
              </w:rPr>
              <w:t xml:space="preserve">(PS3) </w:t>
            </w:r>
            <w:r w:rsidRPr="00800240">
              <w:rPr>
                <w:rFonts w:ascii="Calibri" w:hAnsi="Calibri"/>
                <w:sz w:val="20"/>
                <w:szCs w:val="20"/>
              </w:rPr>
              <w:t>architecture</w:t>
            </w:r>
          </w:p>
          <w:p w:rsidR="00640EC0" w:rsidRPr="00800240" w:rsidRDefault="00445FE3" w:rsidP="00B95458">
            <w:pPr>
              <w:spacing w:before="80"/>
              <w:rPr>
                <w:rFonts w:ascii="Calibri" w:hAnsi="Calibri"/>
                <w:sz w:val="20"/>
                <w:szCs w:val="20"/>
              </w:rPr>
            </w:pPr>
            <w:r w:rsidRPr="00800240">
              <w:rPr>
                <w:rFonts w:ascii="Calibri" w:hAnsi="Calibri"/>
                <w:sz w:val="20"/>
                <w:szCs w:val="20"/>
              </w:rPr>
              <w:t>Optimized</w:t>
            </w:r>
            <w:r w:rsidR="001B78B2" w:rsidRPr="00800240">
              <w:rPr>
                <w:rFonts w:ascii="Calibri" w:hAnsi="Calibri"/>
                <w:sz w:val="20"/>
                <w:szCs w:val="20"/>
              </w:rPr>
              <w:t xml:space="preserve"> fractal terrain generation and water simulation algorithms on the Cell</w:t>
            </w:r>
            <w:r w:rsidR="00120B98" w:rsidRPr="00800240">
              <w:rPr>
                <w:rFonts w:ascii="Calibri" w:hAnsi="Calibri"/>
                <w:sz w:val="20"/>
                <w:szCs w:val="20"/>
              </w:rPr>
              <w:t xml:space="preserve"> BE</w:t>
            </w:r>
            <w:r w:rsidR="00CE785C" w:rsidRPr="00800240">
              <w:rPr>
                <w:rFonts w:ascii="Calibri" w:hAnsi="Calibri"/>
                <w:sz w:val="20"/>
                <w:szCs w:val="20"/>
              </w:rPr>
              <w:t xml:space="preserve"> (PS3)</w:t>
            </w:r>
          </w:p>
          <w:p w:rsidR="00640EC0" w:rsidRPr="00640EC0" w:rsidRDefault="002C3807" w:rsidP="00B95458">
            <w:pPr>
              <w:spacing w:before="80"/>
              <w:rPr>
                <w:rFonts w:ascii="Calibri" w:hAnsi="Calibri"/>
                <w:sz w:val="20"/>
                <w:szCs w:val="20"/>
              </w:rPr>
            </w:pPr>
            <w:r w:rsidRPr="00800240">
              <w:rPr>
                <w:rFonts w:ascii="Calibri" w:hAnsi="Calibri"/>
                <w:sz w:val="20"/>
                <w:szCs w:val="20"/>
              </w:rPr>
              <w:t xml:space="preserve">Worked as an on-site consultant </w:t>
            </w:r>
            <w:r w:rsidR="00591B13" w:rsidRPr="00800240">
              <w:rPr>
                <w:rFonts w:ascii="Calibri" w:hAnsi="Calibri"/>
                <w:sz w:val="20"/>
                <w:szCs w:val="20"/>
              </w:rPr>
              <w:t xml:space="preserve">(3 months) </w:t>
            </w:r>
            <w:r w:rsidRPr="00800240">
              <w:rPr>
                <w:rFonts w:ascii="Calibri" w:hAnsi="Calibri"/>
                <w:sz w:val="20"/>
                <w:szCs w:val="20"/>
              </w:rPr>
              <w:t xml:space="preserve">for Electronic Arts, </w:t>
            </w:r>
            <w:r w:rsidR="004D3E9C" w:rsidRPr="00800240">
              <w:rPr>
                <w:rFonts w:ascii="Calibri" w:hAnsi="Calibri"/>
                <w:sz w:val="20"/>
                <w:szCs w:val="20"/>
              </w:rPr>
              <w:t>Burnaby</w:t>
            </w:r>
            <w:r w:rsidRPr="00800240">
              <w:rPr>
                <w:rFonts w:ascii="Calibri" w:hAnsi="Calibri"/>
                <w:sz w:val="20"/>
                <w:szCs w:val="20"/>
              </w:rPr>
              <w:t xml:space="preserve"> (EAC)</w:t>
            </w:r>
            <w:r w:rsidR="00A1083E" w:rsidRPr="00800240">
              <w:rPr>
                <w:rFonts w:ascii="Calibri" w:hAnsi="Calibri"/>
                <w:sz w:val="20"/>
                <w:szCs w:val="20"/>
              </w:rPr>
              <w:t xml:space="preserve"> on </w:t>
            </w:r>
            <w:r w:rsidRPr="00800240">
              <w:rPr>
                <w:rFonts w:ascii="Calibri" w:hAnsi="Calibri"/>
                <w:sz w:val="20"/>
                <w:szCs w:val="20"/>
              </w:rPr>
              <w:t>NCAA Basketball 09</w:t>
            </w:r>
          </w:p>
        </w:tc>
      </w:tr>
      <w:tr w:rsidR="00591E9C" w:rsidRPr="00640EC0" w:rsidTr="0007450F">
        <w:tc>
          <w:tcPr>
            <w:tcW w:w="1447" w:type="dxa"/>
          </w:tcPr>
          <w:p w:rsidR="00591E9C" w:rsidRPr="007A6759" w:rsidRDefault="00B514F3" w:rsidP="00B95458">
            <w:pPr>
              <w:spacing w:before="80"/>
              <w:rPr>
                <w:rFonts w:ascii="Calibri" w:hAnsi="Calibri"/>
                <w:b/>
                <w:sz w:val="24"/>
              </w:rPr>
            </w:pPr>
            <w:r w:rsidRPr="007A6759">
              <w:rPr>
                <w:rFonts w:ascii="Calibri" w:hAnsi="Calibri"/>
                <w:b/>
                <w:sz w:val="24"/>
              </w:rPr>
              <w:t>E</w:t>
            </w:r>
            <w:r w:rsidR="001C0868" w:rsidRPr="007A6759">
              <w:rPr>
                <w:rFonts w:ascii="Calibri" w:hAnsi="Calibri"/>
                <w:b/>
                <w:sz w:val="24"/>
              </w:rPr>
              <w:t>DUCATION</w:t>
            </w:r>
          </w:p>
        </w:tc>
        <w:tc>
          <w:tcPr>
            <w:tcW w:w="8647" w:type="dxa"/>
            <w:gridSpan w:val="2"/>
          </w:tcPr>
          <w:p w:rsidR="00640EC0" w:rsidRPr="00800240" w:rsidRDefault="009A5151" w:rsidP="00B95458">
            <w:pPr>
              <w:spacing w:before="80"/>
              <w:rPr>
                <w:rFonts w:ascii="Calibri" w:hAnsi="Calibri"/>
                <w:b/>
                <w:i/>
                <w:sz w:val="24"/>
              </w:rPr>
            </w:pPr>
            <w:r w:rsidRPr="00800240">
              <w:rPr>
                <w:rFonts w:ascii="Calibri" w:hAnsi="Calibri"/>
                <w:b/>
                <w:i/>
                <w:sz w:val="24"/>
              </w:rPr>
              <w:t>PROFESSIONAL MASTERS IN GAMES DEVELOPMENT</w:t>
            </w:r>
            <w:r w:rsidR="008B7479" w:rsidRPr="00800240">
              <w:rPr>
                <w:rFonts w:ascii="Calibri" w:hAnsi="Calibri"/>
                <w:b/>
                <w:i/>
                <w:sz w:val="24"/>
              </w:rPr>
              <w:t xml:space="preserve"> </w:t>
            </w:r>
          </w:p>
          <w:p w:rsidR="00640EC0" w:rsidRPr="00800240" w:rsidRDefault="001B78B2" w:rsidP="00B95458">
            <w:pPr>
              <w:spacing w:before="80"/>
              <w:rPr>
                <w:rFonts w:ascii="Calibri" w:hAnsi="Calibri"/>
                <w:b/>
                <w:i/>
                <w:sz w:val="24"/>
              </w:rPr>
            </w:pPr>
            <w:r w:rsidRPr="00800240">
              <w:rPr>
                <w:rFonts w:ascii="Calibri" w:hAnsi="Calibri"/>
                <w:b/>
                <w:i/>
                <w:sz w:val="24"/>
              </w:rPr>
              <w:t xml:space="preserve">University of </w:t>
            </w:r>
            <w:proofErr w:type="spellStart"/>
            <w:r w:rsidRPr="00800240">
              <w:rPr>
                <w:rFonts w:ascii="Calibri" w:hAnsi="Calibri"/>
                <w:b/>
                <w:i/>
                <w:sz w:val="24"/>
              </w:rPr>
              <w:t>Abertay</w:t>
            </w:r>
            <w:proofErr w:type="spellEnd"/>
            <w:r w:rsidR="00B514F3" w:rsidRPr="00800240">
              <w:rPr>
                <w:rFonts w:ascii="Calibri" w:hAnsi="Calibri"/>
                <w:b/>
                <w:i/>
                <w:sz w:val="24"/>
              </w:rPr>
              <w:t xml:space="preserve">, </w:t>
            </w:r>
            <w:r w:rsidRPr="00800240">
              <w:rPr>
                <w:rFonts w:ascii="Calibri" w:hAnsi="Calibri"/>
                <w:b/>
                <w:i/>
                <w:sz w:val="24"/>
              </w:rPr>
              <w:t>Dundee, Scotland</w:t>
            </w:r>
            <w:r w:rsidR="00640EC0" w:rsidRPr="00800240">
              <w:rPr>
                <w:rFonts w:ascii="Calibri" w:hAnsi="Calibri"/>
                <w:b/>
                <w:i/>
                <w:sz w:val="24"/>
              </w:rPr>
              <w:t>, Sep 2011</w:t>
            </w:r>
          </w:p>
          <w:p w:rsidR="00D1336C" w:rsidRPr="00313439" w:rsidRDefault="00F26266" w:rsidP="00B95458">
            <w:pPr>
              <w:spacing w:before="80"/>
              <w:rPr>
                <w:rFonts w:ascii="Calibri" w:hAnsi="Calibri"/>
                <w:sz w:val="20"/>
                <w:szCs w:val="20"/>
              </w:rPr>
            </w:pPr>
            <w:r w:rsidRPr="00313439">
              <w:rPr>
                <w:rFonts w:ascii="Calibri" w:hAnsi="Calibri"/>
                <w:sz w:val="20"/>
                <w:szCs w:val="20"/>
              </w:rPr>
              <w:t>Industry driven l</w:t>
            </w:r>
            <w:r w:rsidR="00484437" w:rsidRPr="00313439">
              <w:rPr>
                <w:rFonts w:ascii="Calibri" w:hAnsi="Calibri"/>
                <w:sz w:val="20"/>
                <w:szCs w:val="20"/>
              </w:rPr>
              <w:t xml:space="preserve">earning through iterative development cycles </w:t>
            </w:r>
            <w:r w:rsidR="00324B16" w:rsidRPr="00313439">
              <w:rPr>
                <w:rFonts w:ascii="Calibri" w:hAnsi="Calibri"/>
                <w:sz w:val="20"/>
                <w:szCs w:val="20"/>
              </w:rPr>
              <w:t>of</w:t>
            </w:r>
            <w:r w:rsidR="00484437" w:rsidRPr="00313439">
              <w:rPr>
                <w:rFonts w:ascii="Calibri" w:hAnsi="Calibri"/>
                <w:sz w:val="20"/>
                <w:szCs w:val="20"/>
              </w:rPr>
              <w:t xml:space="preserve"> three </w:t>
            </w:r>
            <w:r w:rsidR="00466C0C" w:rsidRPr="00313439">
              <w:rPr>
                <w:rFonts w:ascii="Calibri" w:hAnsi="Calibri"/>
                <w:sz w:val="20"/>
                <w:szCs w:val="20"/>
              </w:rPr>
              <w:t>video game prototypes on varying platforms</w:t>
            </w:r>
          </w:p>
          <w:p w:rsidR="00D1336C" w:rsidRPr="00313439" w:rsidRDefault="00504F50" w:rsidP="00B95458">
            <w:pPr>
              <w:spacing w:before="80"/>
              <w:rPr>
                <w:rFonts w:ascii="Calibri" w:hAnsi="Calibri"/>
                <w:sz w:val="20"/>
                <w:szCs w:val="20"/>
              </w:rPr>
            </w:pPr>
            <w:r w:rsidRPr="00313439">
              <w:rPr>
                <w:rFonts w:ascii="Calibri" w:hAnsi="Calibri"/>
                <w:sz w:val="20"/>
                <w:szCs w:val="20"/>
              </w:rPr>
              <w:t>Developed a Symbian game (Flick '</w:t>
            </w:r>
            <w:proofErr w:type="spellStart"/>
            <w:r w:rsidRPr="00313439">
              <w:rPr>
                <w:rFonts w:ascii="Calibri" w:hAnsi="Calibri"/>
                <w:sz w:val="20"/>
                <w:szCs w:val="20"/>
              </w:rPr>
              <w:t>em</w:t>
            </w:r>
            <w:proofErr w:type="spellEnd"/>
            <w:r w:rsidRPr="00313439">
              <w:rPr>
                <w:rFonts w:ascii="Calibri" w:hAnsi="Calibri"/>
                <w:sz w:val="20"/>
                <w:szCs w:val="20"/>
              </w:rPr>
              <w:t xml:space="preserve"> Out) that won the Best QT App award</w:t>
            </w:r>
            <w:r w:rsidR="00041BEA" w:rsidRPr="00313439">
              <w:rPr>
                <w:rFonts w:ascii="Calibri" w:hAnsi="Calibri"/>
                <w:sz w:val="20"/>
                <w:szCs w:val="20"/>
              </w:rPr>
              <w:t xml:space="preserve"> at the Intl. </w:t>
            </w:r>
            <w:proofErr w:type="spellStart"/>
            <w:r w:rsidR="00041BEA" w:rsidRPr="00313439">
              <w:rPr>
                <w:rFonts w:ascii="Calibri" w:hAnsi="Calibri"/>
                <w:sz w:val="20"/>
                <w:szCs w:val="20"/>
              </w:rPr>
              <w:t>AppJam</w:t>
            </w:r>
            <w:proofErr w:type="spellEnd"/>
            <w:r w:rsidR="00041BEA" w:rsidRPr="00313439">
              <w:rPr>
                <w:rFonts w:ascii="Calibri" w:hAnsi="Calibri"/>
                <w:sz w:val="20"/>
                <w:szCs w:val="20"/>
              </w:rPr>
              <w:t xml:space="preserve"> </w:t>
            </w:r>
            <w:r w:rsidR="00526F36" w:rsidRPr="00313439">
              <w:rPr>
                <w:rFonts w:ascii="Calibri" w:hAnsi="Calibri"/>
                <w:sz w:val="20"/>
                <w:szCs w:val="20"/>
              </w:rPr>
              <w:t>c</w:t>
            </w:r>
            <w:r w:rsidR="00041BEA" w:rsidRPr="00313439">
              <w:rPr>
                <w:rFonts w:ascii="Calibri" w:hAnsi="Calibri"/>
                <w:sz w:val="20"/>
                <w:szCs w:val="20"/>
              </w:rPr>
              <w:t>onference</w:t>
            </w:r>
          </w:p>
          <w:p w:rsidR="00591E9C" w:rsidRPr="00640EC0" w:rsidRDefault="00153BDD" w:rsidP="00B95458">
            <w:pPr>
              <w:spacing w:before="80"/>
              <w:rPr>
                <w:rFonts w:ascii="Calibri" w:hAnsi="Calibri"/>
                <w:sz w:val="20"/>
                <w:szCs w:val="20"/>
              </w:rPr>
            </w:pPr>
            <w:r w:rsidRPr="00313439">
              <w:rPr>
                <w:rFonts w:ascii="Calibri" w:hAnsi="Calibri"/>
                <w:sz w:val="20"/>
                <w:szCs w:val="20"/>
              </w:rPr>
              <w:t xml:space="preserve">Programmed a water wave simulation algorithm </w:t>
            </w:r>
            <w:r w:rsidR="00466C0C" w:rsidRPr="00313439">
              <w:rPr>
                <w:rFonts w:ascii="Calibri" w:hAnsi="Calibri"/>
                <w:sz w:val="20"/>
                <w:szCs w:val="20"/>
              </w:rPr>
              <w:t xml:space="preserve">for the PlayStation2 </w:t>
            </w:r>
            <w:r w:rsidR="008D1CA8" w:rsidRPr="00313439">
              <w:rPr>
                <w:rFonts w:ascii="Calibri" w:hAnsi="Calibri"/>
                <w:sz w:val="20"/>
                <w:szCs w:val="20"/>
              </w:rPr>
              <w:t xml:space="preserve">making use of </w:t>
            </w:r>
            <w:r w:rsidR="00300365" w:rsidRPr="00313439">
              <w:rPr>
                <w:rFonts w:ascii="Calibri" w:hAnsi="Calibri"/>
                <w:sz w:val="20"/>
                <w:szCs w:val="20"/>
              </w:rPr>
              <w:t>vector units</w:t>
            </w:r>
          </w:p>
        </w:tc>
      </w:tr>
      <w:tr w:rsidR="00FD4F64" w:rsidRPr="00640EC0" w:rsidTr="0007450F">
        <w:tc>
          <w:tcPr>
            <w:tcW w:w="1447" w:type="dxa"/>
          </w:tcPr>
          <w:p w:rsidR="00FD4F64" w:rsidRPr="00640EC0" w:rsidRDefault="00FD4F64" w:rsidP="00B95458">
            <w:pPr>
              <w:spacing w:before="80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647" w:type="dxa"/>
            <w:gridSpan w:val="2"/>
          </w:tcPr>
          <w:p w:rsidR="00FD4F64" w:rsidRPr="00C40F4C" w:rsidRDefault="00FD4F64" w:rsidP="00B95458">
            <w:pPr>
              <w:spacing w:before="80"/>
              <w:rPr>
                <w:rFonts w:ascii="Calibri" w:hAnsi="Calibri"/>
                <w:b/>
                <w:i/>
                <w:sz w:val="24"/>
              </w:rPr>
            </w:pPr>
            <w:r w:rsidRPr="00C40F4C">
              <w:rPr>
                <w:rFonts w:ascii="Calibri" w:hAnsi="Calibri"/>
                <w:b/>
                <w:i/>
                <w:sz w:val="24"/>
              </w:rPr>
              <w:t>BACHELOR OF ENGINEERING, COMPUTER SCIENCE</w:t>
            </w:r>
          </w:p>
          <w:p w:rsidR="00FD4F64" w:rsidRPr="00C40F4C" w:rsidRDefault="00FD4F64" w:rsidP="00B95458">
            <w:pPr>
              <w:spacing w:before="80"/>
              <w:rPr>
                <w:rFonts w:ascii="Calibri" w:hAnsi="Calibri"/>
                <w:b/>
                <w:i/>
                <w:sz w:val="24"/>
              </w:rPr>
            </w:pPr>
            <w:r w:rsidRPr="00C40F4C">
              <w:rPr>
                <w:rFonts w:ascii="Calibri" w:hAnsi="Calibri"/>
                <w:b/>
                <w:i/>
                <w:sz w:val="24"/>
              </w:rPr>
              <w:t>CMR Institute of Technology, Bangalore, India, Jun 2007</w:t>
            </w:r>
          </w:p>
          <w:p w:rsidR="00FD4F64" w:rsidRPr="00882B70" w:rsidRDefault="00FD4F64" w:rsidP="00B95458">
            <w:pPr>
              <w:spacing w:before="80"/>
              <w:rPr>
                <w:rFonts w:ascii="Calibri" w:hAnsi="Calibri"/>
                <w:sz w:val="20"/>
                <w:szCs w:val="20"/>
              </w:rPr>
            </w:pPr>
            <w:r w:rsidRPr="00882B70">
              <w:rPr>
                <w:rFonts w:ascii="Calibri" w:hAnsi="Calibri"/>
                <w:sz w:val="20"/>
                <w:szCs w:val="20"/>
              </w:rPr>
              <w:t>Designed an insurance sales application with focus on sound architectural practices and low cost deployment</w:t>
            </w:r>
          </w:p>
          <w:p w:rsidR="00FD4F64" w:rsidRPr="00640EC0" w:rsidRDefault="00FD4F64" w:rsidP="00B95458">
            <w:pPr>
              <w:spacing w:before="80"/>
              <w:rPr>
                <w:rFonts w:ascii="Calibri" w:hAnsi="Calibri"/>
                <w:b/>
                <w:sz w:val="20"/>
                <w:szCs w:val="20"/>
              </w:rPr>
            </w:pPr>
            <w:r w:rsidRPr="00882B70">
              <w:rPr>
                <w:rFonts w:ascii="Calibri" w:hAnsi="Calibri"/>
                <w:sz w:val="20"/>
                <w:szCs w:val="20"/>
              </w:rPr>
              <w:t>Delivered a technical seminar on the Direct3D10 pipeline</w:t>
            </w:r>
          </w:p>
        </w:tc>
      </w:tr>
      <w:tr w:rsidR="00FD4F64" w:rsidRPr="00640EC0" w:rsidTr="0007450F">
        <w:tc>
          <w:tcPr>
            <w:tcW w:w="1447" w:type="dxa"/>
          </w:tcPr>
          <w:p w:rsidR="00FD4F64" w:rsidRPr="007A6759" w:rsidRDefault="00FD4F64" w:rsidP="00B95458">
            <w:pPr>
              <w:spacing w:before="80"/>
              <w:rPr>
                <w:rFonts w:ascii="Calibri" w:hAnsi="Calibri"/>
                <w:b/>
                <w:sz w:val="24"/>
              </w:rPr>
            </w:pPr>
            <w:r w:rsidRPr="007A6759">
              <w:rPr>
                <w:rFonts w:ascii="Calibri" w:hAnsi="Calibri"/>
                <w:b/>
                <w:sz w:val="24"/>
              </w:rPr>
              <w:t>REFERENCES</w:t>
            </w:r>
          </w:p>
        </w:tc>
        <w:tc>
          <w:tcPr>
            <w:tcW w:w="8647" w:type="dxa"/>
            <w:gridSpan w:val="2"/>
          </w:tcPr>
          <w:p w:rsidR="00FD4F64" w:rsidRPr="00FD4F64" w:rsidRDefault="007412AD" w:rsidP="007412AD">
            <w:pPr>
              <w:spacing w:before="8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Piero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Petitti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, Programmer, Relic Entertainment (</w:t>
            </w:r>
            <w:hyperlink r:id="rId12" w:history="1">
              <w:r w:rsidRPr="007412AD">
                <w:rPr>
                  <w:rStyle w:val="Hyperlink"/>
                  <w:rFonts w:ascii="Calibri" w:hAnsi="Calibri"/>
                  <w:sz w:val="20"/>
                  <w:szCs w:val="20"/>
                </w:rPr>
                <w:t>piero.petitti@gmail.com</w:t>
              </w:r>
            </w:hyperlink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</w:tr>
    </w:tbl>
    <w:p w:rsidR="006E686C" w:rsidRPr="006D750B" w:rsidRDefault="006E686C" w:rsidP="00CE4977">
      <w:pPr>
        <w:rPr>
          <w:rFonts w:ascii="Calibri" w:hAnsi="Calibri"/>
          <w:sz w:val="2"/>
          <w:szCs w:val="2"/>
        </w:rPr>
      </w:pPr>
    </w:p>
    <w:sectPr w:rsidR="006E686C" w:rsidRPr="006D750B" w:rsidSect="00591E9C">
      <w:pgSz w:w="12240" w:h="15840"/>
      <w:pgMar w:top="720" w:right="1800" w:bottom="72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8AB" w:rsidRDefault="007308AB">
      <w:r>
        <w:separator/>
      </w:r>
    </w:p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</w:endnote>
  <w:endnote w:type="continuationSeparator" w:id="0">
    <w:p w:rsidR="007308AB" w:rsidRDefault="007308AB">
      <w:r>
        <w:continuationSeparator/>
      </w:r>
    </w:p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8AB" w:rsidRDefault="007308AB">
      <w:r>
        <w:separator/>
      </w:r>
    </w:p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</w:footnote>
  <w:footnote w:type="continuationSeparator" w:id="0">
    <w:p w:rsidR="007308AB" w:rsidRDefault="007308AB">
      <w:r>
        <w:continuationSeparator/>
      </w:r>
    </w:p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  <w:p w:rsidR="007308AB" w:rsidRDefault="007308A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7CBE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3279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BD2C9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F6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1A0B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7085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4E0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C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986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AE6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B20C32"/>
    <w:multiLevelType w:val="hybridMultilevel"/>
    <w:tmpl w:val="3E4EA3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B75600"/>
    <w:multiLevelType w:val="singleLevel"/>
    <w:tmpl w:val="14F68CC2"/>
    <w:lvl w:ilvl="0">
      <w:start w:val="1"/>
      <w:numFmt w:val="bullet"/>
      <w:pStyle w:val="BulletedLis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4A3"/>
    <w:rsid w:val="00005038"/>
    <w:rsid w:val="00010EEC"/>
    <w:rsid w:val="00022DF3"/>
    <w:rsid w:val="00041BEA"/>
    <w:rsid w:val="00053F7F"/>
    <w:rsid w:val="00070D2B"/>
    <w:rsid w:val="000723DD"/>
    <w:rsid w:val="0007450F"/>
    <w:rsid w:val="000823E7"/>
    <w:rsid w:val="00087EC6"/>
    <w:rsid w:val="000906B8"/>
    <w:rsid w:val="0009113A"/>
    <w:rsid w:val="000925A6"/>
    <w:rsid w:val="000A54F5"/>
    <w:rsid w:val="000B443C"/>
    <w:rsid w:val="000C220D"/>
    <w:rsid w:val="000D09DC"/>
    <w:rsid w:val="000E4531"/>
    <w:rsid w:val="000F3D19"/>
    <w:rsid w:val="000F5489"/>
    <w:rsid w:val="00111B13"/>
    <w:rsid w:val="00114AE6"/>
    <w:rsid w:val="00120B98"/>
    <w:rsid w:val="0013513F"/>
    <w:rsid w:val="001360CD"/>
    <w:rsid w:val="001437EA"/>
    <w:rsid w:val="00153BDD"/>
    <w:rsid w:val="00155122"/>
    <w:rsid w:val="00177DD7"/>
    <w:rsid w:val="00181594"/>
    <w:rsid w:val="00186F5C"/>
    <w:rsid w:val="00195FA7"/>
    <w:rsid w:val="00196245"/>
    <w:rsid w:val="001A11DA"/>
    <w:rsid w:val="001A1387"/>
    <w:rsid w:val="001B1666"/>
    <w:rsid w:val="001B78B2"/>
    <w:rsid w:val="001C0868"/>
    <w:rsid w:val="001C45BA"/>
    <w:rsid w:val="001C46FC"/>
    <w:rsid w:val="001D1630"/>
    <w:rsid w:val="001D7425"/>
    <w:rsid w:val="001E27FB"/>
    <w:rsid w:val="001E4D03"/>
    <w:rsid w:val="001F3B3B"/>
    <w:rsid w:val="00201591"/>
    <w:rsid w:val="00206EF3"/>
    <w:rsid w:val="00222071"/>
    <w:rsid w:val="00225D18"/>
    <w:rsid w:val="00226B04"/>
    <w:rsid w:val="00234502"/>
    <w:rsid w:val="00255E39"/>
    <w:rsid w:val="0027392A"/>
    <w:rsid w:val="00297013"/>
    <w:rsid w:val="002B4144"/>
    <w:rsid w:val="002C3807"/>
    <w:rsid w:val="002C7E9C"/>
    <w:rsid w:val="002D2B5F"/>
    <w:rsid w:val="00300365"/>
    <w:rsid w:val="00305509"/>
    <w:rsid w:val="00306F45"/>
    <w:rsid w:val="00313439"/>
    <w:rsid w:val="00324B16"/>
    <w:rsid w:val="003444B7"/>
    <w:rsid w:val="0036777F"/>
    <w:rsid w:val="003B58AA"/>
    <w:rsid w:val="003F2C4E"/>
    <w:rsid w:val="004067EC"/>
    <w:rsid w:val="0041030A"/>
    <w:rsid w:val="00411E5F"/>
    <w:rsid w:val="00434966"/>
    <w:rsid w:val="00445FE3"/>
    <w:rsid w:val="00451497"/>
    <w:rsid w:val="004642F8"/>
    <w:rsid w:val="00466C0C"/>
    <w:rsid w:val="004721C4"/>
    <w:rsid w:val="00483219"/>
    <w:rsid w:val="00484437"/>
    <w:rsid w:val="00486EB3"/>
    <w:rsid w:val="00492B48"/>
    <w:rsid w:val="004D3E9C"/>
    <w:rsid w:val="005039B9"/>
    <w:rsid w:val="00504F50"/>
    <w:rsid w:val="00526F36"/>
    <w:rsid w:val="0053108F"/>
    <w:rsid w:val="005464D0"/>
    <w:rsid w:val="00550664"/>
    <w:rsid w:val="005724E2"/>
    <w:rsid w:val="00591B13"/>
    <w:rsid w:val="00591E9C"/>
    <w:rsid w:val="005A2CA1"/>
    <w:rsid w:val="005A378E"/>
    <w:rsid w:val="005B3554"/>
    <w:rsid w:val="005D2A47"/>
    <w:rsid w:val="005E0FCE"/>
    <w:rsid w:val="005E5A9D"/>
    <w:rsid w:val="005F0219"/>
    <w:rsid w:val="005F1E79"/>
    <w:rsid w:val="00617904"/>
    <w:rsid w:val="006236A7"/>
    <w:rsid w:val="00624189"/>
    <w:rsid w:val="00627E82"/>
    <w:rsid w:val="00634FB2"/>
    <w:rsid w:val="00640B61"/>
    <w:rsid w:val="00640EC0"/>
    <w:rsid w:val="006475D3"/>
    <w:rsid w:val="006668D4"/>
    <w:rsid w:val="006719F1"/>
    <w:rsid w:val="00677572"/>
    <w:rsid w:val="00685575"/>
    <w:rsid w:val="006A5DD0"/>
    <w:rsid w:val="006B354C"/>
    <w:rsid w:val="006C3AB7"/>
    <w:rsid w:val="006D750B"/>
    <w:rsid w:val="006E08C4"/>
    <w:rsid w:val="006E396B"/>
    <w:rsid w:val="006E686C"/>
    <w:rsid w:val="00713146"/>
    <w:rsid w:val="007241B6"/>
    <w:rsid w:val="00724961"/>
    <w:rsid w:val="007308AB"/>
    <w:rsid w:val="007374BD"/>
    <w:rsid w:val="00740154"/>
    <w:rsid w:val="00741213"/>
    <w:rsid w:val="007412AD"/>
    <w:rsid w:val="00741731"/>
    <w:rsid w:val="00744EBD"/>
    <w:rsid w:val="007518A2"/>
    <w:rsid w:val="007543A5"/>
    <w:rsid w:val="00774BF9"/>
    <w:rsid w:val="00781348"/>
    <w:rsid w:val="00783441"/>
    <w:rsid w:val="00793311"/>
    <w:rsid w:val="00795117"/>
    <w:rsid w:val="007A2297"/>
    <w:rsid w:val="007A6759"/>
    <w:rsid w:val="007B6791"/>
    <w:rsid w:val="007D21F3"/>
    <w:rsid w:val="007E42CA"/>
    <w:rsid w:val="007F4317"/>
    <w:rsid w:val="00800240"/>
    <w:rsid w:val="00805485"/>
    <w:rsid w:val="0081357E"/>
    <w:rsid w:val="00814F99"/>
    <w:rsid w:val="00864753"/>
    <w:rsid w:val="008920C1"/>
    <w:rsid w:val="00894003"/>
    <w:rsid w:val="008A3F07"/>
    <w:rsid w:val="008B1C8F"/>
    <w:rsid w:val="008B4136"/>
    <w:rsid w:val="008B5B16"/>
    <w:rsid w:val="008B7479"/>
    <w:rsid w:val="008C4EC7"/>
    <w:rsid w:val="008D1CA8"/>
    <w:rsid w:val="008F5F8C"/>
    <w:rsid w:val="008F65F6"/>
    <w:rsid w:val="009071A4"/>
    <w:rsid w:val="0092242C"/>
    <w:rsid w:val="00923ED1"/>
    <w:rsid w:val="009273BD"/>
    <w:rsid w:val="009336C4"/>
    <w:rsid w:val="00937387"/>
    <w:rsid w:val="00942C99"/>
    <w:rsid w:val="009542B4"/>
    <w:rsid w:val="00974747"/>
    <w:rsid w:val="009862B0"/>
    <w:rsid w:val="009A213E"/>
    <w:rsid w:val="009A5151"/>
    <w:rsid w:val="009B4BAF"/>
    <w:rsid w:val="009D50B4"/>
    <w:rsid w:val="009D7405"/>
    <w:rsid w:val="009E24B3"/>
    <w:rsid w:val="00A079ED"/>
    <w:rsid w:val="00A1083E"/>
    <w:rsid w:val="00A27083"/>
    <w:rsid w:val="00A45CD2"/>
    <w:rsid w:val="00A75DA3"/>
    <w:rsid w:val="00A84254"/>
    <w:rsid w:val="00AA3920"/>
    <w:rsid w:val="00AB2991"/>
    <w:rsid w:val="00AC21A0"/>
    <w:rsid w:val="00AC60B0"/>
    <w:rsid w:val="00AD2911"/>
    <w:rsid w:val="00AD473B"/>
    <w:rsid w:val="00B1521F"/>
    <w:rsid w:val="00B15F3E"/>
    <w:rsid w:val="00B166A6"/>
    <w:rsid w:val="00B3488F"/>
    <w:rsid w:val="00B37C76"/>
    <w:rsid w:val="00B514F3"/>
    <w:rsid w:val="00B5713B"/>
    <w:rsid w:val="00B624A3"/>
    <w:rsid w:val="00B7044F"/>
    <w:rsid w:val="00B774C2"/>
    <w:rsid w:val="00B95458"/>
    <w:rsid w:val="00BB4073"/>
    <w:rsid w:val="00BC77D6"/>
    <w:rsid w:val="00BE4DED"/>
    <w:rsid w:val="00BF3EC4"/>
    <w:rsid w:val="00C004C0"/>
    <w:rsid w:val="00C00EF2"/>
    <w:rsid w:val="00C339F5"/>
    <w:rsid w:val="00C34B9D"/>
    <w:rsid w:val="00C40F4C"/>
    <w:rsid w:val="00C60ADE"/>
    <w:rsid w:val="00C64FCE"/>
    <w:rsid w:val="00C81463"/>
    <w:rsid w:val="00CA0BAE"/>
    <w:rsid w:val="00CA6A91"/>
    <w:rsid w:val="00CB0354"/>
    <w:rsid w:val="00CC187F"/>
    <w:rsid w:val="00CD2B47"/>
    <w:rsid w:val="00CE2E07"/>
    <w:rsid w:val="00CE4977"/>
    <w:rsid w:val="00CE5A11"/>
    <w:rsid w:val="00CE785C"/>
    <w:rsid w:val="00D006CD"/>
    <w:rsid w:val="00D05CE8"/>
    <w:rsid w:val="00D1336C"/>
    <w:rsid w:val="00D2148C"/>
    <w:rsid w:val="00D32E2C"/>
    <w:rsid w:val="00D81E81"/>
    <w:rsid w:val="00DB5CEF"/>
    <w:rsid w:val="00DB64A3"/>
    <w:rsid w:val="00DF3427"/>
    <w:rsid w:val="00E07F67"/>
    <w:rsid w:val="00E14D39"/>
    <w:rsid w:val="00E160B6"/>
    <w:rsid w:val="00E2139C"/>
    <w:rsid w:val="00E214A5"/>
    <w:rsid w:val="00E218F7"/>
    <w:rsid w:val="00E36D63"/>
    <w:rsid w:val="00E40EB7"/>
    <w:rsid w:val="00E60C0F"/>
    <w:rsid w:val="00E6297F"/>
    <w:rsid w:val="00E65E15"/>
    <w:rsid w:val="00E769CF"/>
    <w:rsid w:val="00E76D00"/>
    <w:rsid w:val="00E84BA5"/>
    <w:rsid w:val="00E9213F"/>
    <w:rsid w:val="00E93523"/>
    <w:rsid w:val="00EA36D1"/>
    <w:rsid w:val="00EF4178"/>
    <w:rsid w:val="00EF5C3E"/>
    <w:rsid w:val="00F05148"/>
    <w:rsid w:val="00F24798"/>
    <w:rsid w:val="00F26266"/>
    <w:rsid w:val="00F62F8F"/>
    <w:rsid w:val="00F755D6"/>
    <w:rsid w:val="00F833F7"/>
    <w:rsid w:val="00F863B7"/>
    <w:rsid w:val="00FA1700"/>
    <w:rsid w:val="00FD442B"/>
    <w:rsid w:val="00FD4F64"/>
    <w:rsid w:val="00FD6EB0"/>
    <w:rsid w:val="00FD74FE"/>
    <w:rsid w:val="00FE6267"/>
    <w:rsid w:val="00FF56D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1" w:unhideWhenUsed="0"/>
    <w:lsdException w:name="heading 3" w:semiHidden="0" w:uiPriority="1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header" w:uiPriority="0"/>
    <w:lsdException w:name="Title" w:uiPriority="4" w:qFormat="1"/>
    <w:lsdException w:name="Default Paragraph Font" w:uiPriority="0"/>
    <w:lsdException w:name="Body Text" w:uiPriority="0" w:qFormat="1"/>
    <w:lsdException w:name="Subtitle" w:uiPriority="5" w:qFormat="1"/>
    <w:lsdException w:name="Date" w:uiPriority="0"/>
    <w:lsdException w:name="Body Text 2" w:uiPriority="0"/>
    <w:lsdException w:name="Block Text" w:uiPriority="3" w:qFormat="1"/>
    <w:lsdException w:name="Strong" w:uiPriority="2" w:qFormat="1"/>
    <w:lsdException w:name="Emphasis" w:uiPriority="2" w:qFormat="1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semiHidden="0" w:uiPriority="0" w:unhideWhenUsed="0"/>
    <w:lsdException w:name="Table Theme" w:uiPriority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1E9C"/>
    <w:pPr>
      <w:spacing w:after="0" w:line="288" w:lineRule="auto"/>
    </w:pPr>
    <w:rPr>
      <w:rFonts w:ascii="Century Gothic" w:hAnsi="Century Gothic"/>
      <w:sz w:val="16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591E9C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rsid w:val="00591E9C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rsid w:val="00591E9C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rsid w:val="00591E9C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591E9C"/>
    <w:rPr>
      <w:rFonts w:asciiTheme="majorHAnsi" w:eastAsia="Times New Roman" w:hAnsiTheme="majorHAnsi" w:cs="Times New Roman"/>
      <w:b/>
      <w:sz w:val="16"/>
    </w:rPr>
  </w:style>
  <w:style w:type="paragraph" w:styleId="BodyText">
    <w:name w:val="Body Text"/>
    <w:basedOn w:val="Normal"/>
    <w:link w:val="BodyTextChar"/>
    <w:unhideWhenUsed/>
    <w:qFormat/>
    <w:rsid w:val="00591E9C"/>
    <w:pPr>
      <w:spacing w:after="1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rsid w:val="00591E9C"/>
    <w:rPr>
      <w:sz w:val="16"/>
      <w:szCs w:val="24"/>
    </w:rPr>
  </w:style>
  <w:style w:type="paragraph" w:customStyle="1" w:styleId="BulletedList">
    <w:name w:val="Bulleted List"/>
    <w:basedOn w:val="BodyText"/>
    <w:semiHidden/>
    <w:unhideWhenUsed/>
    <w:qFormat/>
    <w:rsid w:val="00591E9C"/>
    <w:pPr>
      <w:numPr>
        <w:numId w:val="1"/>
      </w:numPr>
      <w:spacing w:after="80"/>
      <w:ind w:left="288" w:hanging="288"/>
    </w:pPr>
  </w:style>
  <w:style w:type="table" w:styleId="TableGrid">
    <w:name w:val="Table Grid"/>
    <w:basedOn w:val="TableNormal"/>
    <w:rsid w:val="005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591E9C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91E9C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91E9C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591E9C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ContactInformation">
    <w:name w:val="Contact Information"/>
    <w:basedOn w:val="Heading2"/>
    <w:qFormat/>
    <w:rsid w:val="00591E9C"/>
    <w:rPr>
      <w:rFonts w:asciiTheme="minorHAnsi" w:hAnsiTheme="minorHAnsi"/>
    </w:rPr>
  </w:style>
  <w:style w:type="paragraph" w:customStyle="1" w:styleId="ResumeHeading1">
    <w:name w:val="Resume Heading 1"/>
    <w:basedOn w:val="Heading3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JobTitle">
    <w:name w:val="Job Title"/>
    <w:basedOn w:val="Heading4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Dates">
    <w:name w:val="Dates"/>
    <w:basedOn w:val="Normal"/>
    <w:qFormat/>
    <w:rsid w:val="00591E9C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E9C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24A3"/>
    <w:rPr>
      <w:color w:val="7B2F6B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144"/>
    <w:rPr>
      <w:color w:val="F5993C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685575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85575"/>
    <w:rPr>
      <w:rFonts w:ascii="Century Gothic" w:hAnsi="Century Gothic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685575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575"/>
    <w:rPr>
      <w:rFonts w:ascii="Century Gothic" w:hAnsi="Century Gothic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1" w:unhideWhenUsed="0"/>
    <w:lsdException w:name="heading 3" w:semiHidden="0" w:uiPriority="1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header" w:uiPriority="0"/>
    <w:lsdException w:name="Title" w:uiPriority="4" w:qFormat="1"/>
    <w:lsdException w:name="Default Paragraph Font" w:uiPriority="0"/>
    <w:lsdException w:name="Body Text" w:uiPriority="0" w:qFormat="1"/>
    <w:lsdException w:name="Subtitle" w:uiPriority="5" w:qFormat="1"/>
    <w:lsdException w:name="Date" w:uiPriority="0"/>
    <w:lsdException w:name="Body Text 2" w:uiPriority="0"/>
    <w:lsdException w:name="Block Text" w:uiPriority="3" w:qFormat="1"/>
    <w:lsdException w:name="Strong" w:uiPriority="2" w:qFormat="1"/>
    <w:lsdException w:name="Emphasis" w:uiPriority="2" w:qFormat="1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semiHidden="0" w:uiPriority="0" w:unhideWhenUsed="0"/>
    <w:lsdException w:name="Table Theme" w:uiPriority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1E9C"/>
    <w:pPr>
      <w:spacing w:after="0" w:line="288" w:lineRule="auto"/>
    </w:pPr>
    <w:rPr>
      <w:rFonts w:ascii="Century Gothic" w:hAnsi="Century Gothic"/>
      <w:sz w:val="16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591E9C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rsid w:val="00591E9C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rsid w:val="00591E9C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rsid w:val="00591E9C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591E9C"/>
    <w:rPr>
      <w:rFonts w:asciiTheme="majorHAnsi" w:eastAsia="Times New Roman" w:hAnsiTheme="majorHAnsi" w:cs="Times New Roman"/>
      <w:b/>
      <w:sz w:val="16"/>
    </w:rPr>
  </w:style>
  <w:style w:type="paragraph" w:styleId="BodyText">
    <w:name w:val="Body Text"/>
    <w:basedOn w:val="Normal"/>
    <w:link w:val="BodyTextChar"/>
    <w:unhideWhenUsed/>
    <w:qFormat/>
    <w:rsid w:val="00591E9C"/>
    <w:pPr>
      <w:spacing w:after="1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rsid w:val="00591E9C"/>
    <w:rPr>
      <w:sz w:val="16"/>
      <w:szCs w:val="24"/>
    </w:rPr>
  </w:style>
  <w:style w:type="paragraph" w:customStyle="1" w:styleId="BulletedList">
    <w:name w:val="Bulleted List"/>
    <w:basedOn w:val="BodyText"/>
    <w:semiHidden/>
    <w:unhideWhenUsed/>
    <w:qFormat/>
    <w:rsid w:val="00591E9C"/>
    <w:pPr>
      <w:numPr>
        <w:numId w:val="1"/>
      </w:numPr>
      <w:spacing w:after="80"/>
      <w:ind w:left="288" w:hanging="288"/>
    </w:pPr>
  </w:style>
  <w:style w:type="table" w:styleId="TableGrid">
    <w:name w:val="Table Grid"/>
    <w:basedOn w:val="TableNormal"/>
    <w:rsid w:val="005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591E9C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91E9C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91E9C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591E9C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ContactInformation">
    <w:name w:val="Contact Information"/>
    <w:basedOn w:val="Heading2"/>
    <w:qFormat/>
    <w:rsid w:val="00591E9C"/>
    <w:rPr>
      <w:rFonts w:asciiTheme="minorHAnsi" w:hAnsiTheme="minorHAnsi"/>
    </w:rPr>
  </w:style>
  <w:style w:type="paragraph" w:customStyle="1" w:styleId="ResumeHeading1">
    <w:name w:val="Resume Heading 1"/>
    <w:basedOn w:val="Heading3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JobTitle">
    <w:name w:val="Job Title"/>
    <w:basedOn w:val="Heading4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Dates">
    <w:name w:val="Dates"/>
    <w:basedOn w:val="Normal"/>
    <w:qFormat/>
    <w:rsid w:val="00591E9C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E9C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24A3"/>
    <w:rPr>
      <w:color w:val="7B2F6B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144"/>
    <w:rPr>
      <w:color w:val="F5993C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685575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85575"/>
    <w:rPr>
      <w:rFonts w:ascii="Century Gothic" w:hAnsi="Century Gothic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685575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575"/>
    <w:rPr>
      <w:rFonts w:ascii="Century Gothic" w:hAnsi="Century Gothic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piero.petitti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havanvaishnav@gmail.com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www.vsnav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sVan\AppData\Roaming\Microsoft\Templates\Resume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2183671FEC4563AB033C22F05A7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430D8-ABA3-4521-AC51-D01A41FEBD0A}"/>
      </w:docPartPr>
      <w:docPartBody>
        <w:p w:rsidR="003A5976" w:rsidRDefault="00D43325" w:rsidP="00D43325">
          <w:pPr>
            <w:pStyle w:val="1D2183671FEC4563AB033C22F05A71F2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325"/>
    <w:rsid w:val="000721C5"/>
    <w:rsid w:val="00106531"/>
    <w:rsid w:val="003A5976"/>
    <w:rsid w:val="003F7763"/>
    <w:rsid w:val="00562F69"/>
    <w:rsid w:val="00604C39"/>
    <w:rsid w:val="00617A6E"/>
    <w:rsid w:val="00835C3A"/>
    <w:rsid w:val="009D4725"/>
    <w:rsid w:val="00A44197"/>
    <w:rsid w:val="00AE3ADC"/>
    <w:rsid w:val="00B02E89"/>
    <w:rsid w:val="00B70920"/>
    <w:rsid w:val="00D43325"/>
    <w:rsid w:val="00E75F96"/>
    <w:rsid w:val="00ED4EB3"/>
    <w:rsid w:val="00F03E2F"/>
    <w:rsid w:val="00F6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A3C40E76F741CE9BDCEDAE320777CF">
    <w:name w:val="1AA3C40E76F741CE9BDCEDAE320777CF"/>
  </w:style>
  <w:style w:type="paragraph" w:customStyle="1" w:styleId="F37032E37E9D47DE8B418E315A3FB3A0">
    <w:name w:val="F37032E37E9D47DE8B418E315A3FB3A0"/>
  </w:style>
  <w:style w:type="paragraph" w:customStyle="1" w:styleId="E672C36087EC452AB6BD89D022E5A389">
    <w:name w:val="E672C36087EC452AB6BD89D022E5A389"/>
  </w:style>
  <w:style w:type="paragraph" w:customStyle="1" w:styleId="46FA68F250B84FC2AA4149FDA494C672">
    <w:name w:val="46FA68F250B84FC2AA4149FDA494C672"/>
  </w:style>
  <w:style w:type="paragraph" w:customStyle="1" w:styleId="08E8888E903E411E8E46F4E1339568DD">
    <w:name w:val="08E8888E903E411E8E46F4E1339568DD"/>
  </w:style>
  <w:style w:type="paragraph" w:customStyle="1" w:styleId="02EF1A63EB874DD699E0FBD25F095562">
    <w:name w:val="02EF1A63EB874DD699E0FBD25F095562"/>
  </w:style>
  <w:style w:type="paragraph" w:customStyle="1" w:styleId="69EFCE17AAA8450DA78589C0CD652624">
    <w:name w:val="69EFCE17AAA8450DA78589C0CD652624"/>
  </w:style>
  <w:style w:type="paragraph" w:customStyle="1" w:styleId="3C338F03EA374FA7973A0DDBCE952F67">
    <w:name w:val="3C338F03EA374FA7973A0DDBCE952F67"/>
  </w:style>
  <w:style w:type="character" w:styleId="PlaceholderText">
    <w:name w:val="Placeholder Text"/>
    <w:basedOn w:val="DefaultParagraphFont"/>
    <w:uiPriority w:val="99"/>
    <w:unhideWhenUsed/>
    <w:rsid w:val="00D43325"/>
    <w:rPr>
      <w:color w:val="808080"/>
    </w:rPr>
  </w:style>
  <w:style w:type="paragraph" w:customStyle="1" w:styleId="5C11F3435B7649B39B4A15D50072A1D3">
    <w:name w:val="5C11F3435B7649B39B4A15D50072A1D3"/>
  </w:style>
  <w:style w:type="paragraph" w:customStyle="1" w:styleId="38613163B20B43B9A331A4DD89F030E3">
    <w:name w:val="38613163B20B43B9A331A4DD89F030E3"/>
  </w:style>
  <w:style w:type="paragraph" w:customStyle="1" w:styleId="2A75DA3996AF4952B1DAF2A91EE351DE">
    <w:name w:val="2A75DA3996AF4952B1DAF2A91EE351DE"/>
  </w:style>
  <w:style w:type="paragraph" w:customStyle="1" w:styleId="0A5ECD3E6C1C4D6580609A9EF7005DAB">
    <w:name w:val="0A5ECD3E6C1C4D6580609A9EF7005DAB"/>
  </w:style>
  <w:style w:type="paragraph" w:customStyle="1" w:styleId="7B5A25A4FE754F16B01AFF7BC4B53CB8">
    <w:name w:val="7B5A25A4FE754F16B01AFF7BC4B53CB8"/>
  </w:style>
  <w:style w:type="paragraph" w:customStyle="1" w:styleId="47C3C77CF2D44A75AAA8A80E9932DB20">
    <w:name w:val="47C3C77CF2D44A75AAA8A80E9932DB20"/>
  </w:style>
  <w:style w:type="paragraph" w:customStyle="1" w:styleId="3C4DA115E7744D089C455966D9E3AEA6">
    <w:name w:val="3C4DA115E7744D089C455966D9E3AEA6"/>
  </w:style>
  <w:style w:type="paragraph" w:customStyle="1" w:styleId="FE47DC8C40284694B53D6DAE8A3AF0EF">
    <w:name w:val="FE47DC8C40284694B53D6DAE8A3AF0EF"/>
  </w:style>
  <w:style w:type="paragraph" w:customStyle="1" w:styleId="1F1614F8DD8B4D4E9CF19436B6491D0A">
    <w:name w:val="1F1614F8DD8B4D4E9CF19436B6491D0A"/>
  </w:style>
  <w:style w:type="paragraph" w:customStyle="1" w:styleId="B8EDBF083D834EF78D45AB46A34BF472">
    <w:name w:val="B8EDBF083D834EF78D45AB46A34BF472"/>
  </w:style>
  <w:style w:type="paragraph" w:customStyle="1" w:styleId="977ACCC0FAC9473CBA0CF50DA1A4F6FD">
    <w:name w:val="977ACCC0FAC9473CBA0CF50DA1A4F6FD"/>
  </w:style>
  <w:style w:type="paragraph" w:customStyle="1" w:styleId="5A72B42AE77546B6BF2DB65785ADC021">
    <w:name w:val="5A72B42AE77546B6BF2DB65785ADC021"/>
  </w:style>
  <w:style w:type="paragraph" w:customStyle="1" w:styleId="378639A9C424471EA64961A82B25260A">
    <w:name w:val="378639A9C424471EA64961A82B25260A"/>
  </w:style>
  <w:style w:type="paragraph" w:customStyle="1" w:styleId="B00178BA4F7F4E3A83DF7875F0BF4361">
    <w:name w:val="B00178BA4F7F4E3A83DF7875F0BF4361"/>
  </w:style>
  <w:style w:type="paragraph" w:customStyle="1" w:styleId="64546DDBF8E74D58B22EDB27D193F1D3">
    <w:name w:val="64546DDBF8E74D58B22EDB27D193F1D3"/>
  </w:style>
  <w:style w:type="paragraph" w:customStyle="1" w:styleId="23B62809B1F64607887CF6EC6B3DD2C2">
    <w:name w:val="23B62809B1F64607887CF6EC6B3DD2C2"/>
  </w:style>
  <w:style w:type="paragraph" w:customStyle="1" w:styleId="6C13D9ADBEDD474290F54C57D9526BBC">
    <w:name w:val="6C13D9ADBEDD474290F54C57D9526BBC"/>
  </w:style>
  <w:style w:type="paragraph" w:customStyle="1" w:styleId="4051485E9F954605A2310350E198F4D5">
    <w:name w:val="4051485E9F954605A2310350E198F4D5"/>
  </w:style>
  <w:style w:type="paragraph" w:customStyle="1" w:styleId="7373273BDCC1402A967316203762F940">
    <w:name w:val="7373273BDCC1402A967316203762F940"/>
  </w:style>
  <w:style w:type="paragraph" w:customStyle="1" w:styleId="E5CFC559DA1D40A99C0A0EC618FF891E">
    <w:name w:val="E5CFC559DA1D40A99C0A0EC618FF891E"/>
  </w:style>
  <w:style w:type="paragraph" w:customStyle="1" w:styleId="CBC150FB7596461F951E0185A20BABDB">
    <w:name w:val="CBC150FB7596461F951E0185A20BABDB"/>
  </w:style>
  <w:style w:type="paragraph" w:customStyle="1" w:styleId="A6A57F62EDB44028810B7852ACC445F7">
    <w:name w:val="A6A57F62EDB44028810B7852ACC445F7"/>
  </w:style>
  <w:style w:type="paragraph" w:customStyle="1" w:styleId="52F9449A9B6B41749823F464B02C1070">
    <w:name w:val="52F9449A9B6B41749823F464B02C1070"/>
  </w:style>
  <w:style w:type="paragraph" w:customStyle="1" w:styleId="B7C0E6F8BA3F4C2AADACA8A6AC609039">
    <w:name w:val="B7C0E6F8BA3F4C2AADACA8A6AC609039"/>
  </w:style>
  <w:style w:type="paragraph" w:customStyle="1" w:styleId="67CA338B49304479BD2128C7D71A7871">
    <w:name w:val="67CA338B49304479BD2128C7D71A7871"/>
  </w:style>
  <w:style w:type="paragraph" w:customStyle="1" w:styleId="F1C16273882F46C2B75B764A1E9D67E6">
    <w:name w:val="F1C16273882F46C2B75B764A1E9D67E6"/>
  </w:style>
  <w:style w:type="paragraph" w:customStyle="1" w:styleId="962433AD1BB8492BA2C62AE1EB4FB447">
    <w:name w:val="962433AD1BB8492BA2C62AE1EB4FB447"/>
  </w:style>
  <w:style w:type="paragraph" w:customStyle="1" w:styleId="88097C9B128644C8B5EDFF97C3E0E080">
    <w:name w:val="88097C9B128644C8B5EDFF97C3E0E080"/>
  </w:style>
  <w:style w:type="paragraph" w:customStyle="1" w:styleId="88D2CAC70E2745AD9C19E69AA3E189B7">
    <w:name w:val="88D2CAC70E2745AD9C19E69AA3E189B7"/>
  </w:style>
  <w:style w:type="paragraph" w:customStyle="1" w:styleId="00AA6209233C4D29A68FBBB1452F04C9">
    <w:name w:val="00AA6209233C4D29A68FBBB1452F04C9"/>
  </w:style>
  <w:style w:type="paragraph" w:customStyle="1" w:styleId="CAAB9EC7A6EE4FB5AA67AE3C69C22297">
    <w:name w:val="CAAB9EC7A6EE4FB5AA67AE3C69C22297"/>
  </w:style>
  <w:style w:type="paragraph" w:customStyle="1" w:styleId="E801DB6393C442688B1ECA71A074FCEB">
    <w:name w:val="E801DB6393C442688B1ECA71A074FCEB"/>
  </w:style>
  <w:style w:type="paragraph" w:customStyle="1" w:styleId="034F8B152C034CF0B2087C0F03192C31">
    <w:name w:val="034F8B152C034CF0B2087C0F03192C31"/>
  </w:style>
  <w:style w:type="paragraph" w:customStyle="1" w:styleId="32B7653FA6C84A54923600480972959B">
    <w:name w:val="32B7653FA6C84A54923600480972959B"/>
  </w:style>
  <w:style w:type="paragraph" w:customStyle="1" w:styleId="11E75E832D0B404B98F6736CAD7DEE09">
    <w:name w:val="11E75E832D0B404B98F6736CAD7DEE09"/>
  </w:style>
  <w:style w:type="paragraph" w:customStyle="1" w:styleId="CAFFF34762FE46BE961A78B5150B07CA">
    <w:name w:val="CAFFF34762FE46BE961A78B5150B07CA"/>
    <w:rsid w:val="00D43325"/>
  </w:style>
  <w:style w:type="paragraph" w:customStyle="1" w:styleId="2BC7556C100F491882532B48C7E2BF74">
    <w:name w:val="2BC7556C100F491882532B48C7E2BF74"/>
    <w:rsid w:val="00D43325"/>
  </w:style>
  <w:style w:type="paragraph" w:customStyle="1" w:styleId="CCD6A8701ADA4F0ABBABC7219B380A48">
    <w:name w:val="CCD6A8701ADA4F0ABBABC7219B380A48"/>
    <w:rsid w:val="00D43325"/>
  </w:style>
  <w:style w:type="paragraph" w:customStyle="1" w:styleId="7145E94A9C254347936DBCEE3230A63D">
    <w:name w:val="7145E94A9C254347936DBCEE3230A63D"/>
    <w:rsid w:val="00D43325"/>
  </w:style>
  <w:style w:type="paragraph" w:customStyle="1" w:styleId="1D2183671FEC4563AB033C22F05A71F2">
    <w:name w:val="1D2183671FEC4563AB033C22F05A71F2"/>
    <w:rsid w:val="00D43325"/>
  </w:style>
  <w:style w:type="paragraph" w:customStyle="1" w:styleId="B4C8FCB8C8D549C9BCAD145D5DA60D02">
    <w:name w:val="B4C8FCB8C8D549C9BCAD145D5DA60D02"/>
    <w:rsid w:val="00D43325"/>
  </w:style>
  <w:style w:type="paragraph" w:customStyle="1" w:styleId="7B8D5D641FAF4305B072E996CD42035A">
    <w:name w:val="7B8D5D641FAF4305B072E996CD42035A"/>
    <w:rsid w:val="00D43325"/>
  </w:style>
  <w:style w:type="paragraph" w:customStyle="1" w:styleId="09F94F1D113C4C6E9DDD252BD3BAD3C0">
    <w:name w:val="09F94F1D113C4C6E9DDD252BD3BAD3C0"/>
    <w:rsid w:val="00D43325"/>
  </w:style>
  <w:style w:type="paragraph" w:customStyle="1" w:styleId="CBEFAAB6A61C4454899660204D4D3C7F">
    <w:name w:val="CBEFAAB6A61C4454899660204D4D3C7F"/>
    <w:rsid w:val="00D43325"/>
  </w:style>
  <w:style w:type="paragraph" w:customStyle="1" w:styleId="AF5FE500C1AD4ED1AF73AB3524E6A185">
    <w:name w:val="AF5FE500C1AD4ED1AF73AB3524E6A185"/>
    <w:rsid w:val="00D43325"/>
  </w:style>
  <w:style w:type="paragraph" w:customStyle="1" w:styleId="3E775ED875BE4A17AC0F00AEA86665B8">
    <w:name w:val="3E775ED875BE4A17AC0F00AEA86665B8"/>
    <w:rsid w:val="00D43325"/>
  </w:style>
  <w:style w:type="paragraph" w:customStyle="1" w:styleId="2B907690EA2545D1AE5B0284F6F3FFB1">
    <w:name w:val="2B907690EA2545D1AE5B0284F6F3FFB1"/>
    <w:rsid w:val="00D43325"/>
  </w:style>
  <w:style w:type="paragraph" w:customStyle="1" w:styleId="03C0463E8BDF4C718A36EDDCC46B7ADD">
    <w:name w:val="03C0463E8BDF4C718A36EDDCC46B7ADD"/>
    <w:rsid w:val="0010653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A3C40E76F741CE9BDCEDAE320777CF">
    <w:name w:val="1AA3C40E76F741CE9BDCEDAE320777CF"/>
  </w:style>
  <w:style w:type="paragraph" w:customStyle="1" w:styleId="F37032E37E9D47DE8B418E315A3FB3A0">
    <w:name w:val="F37032E37E9D47DE8B418E315A3FB3A0"/>
  </w:style>
  <w:style w:type="paragraph" w:customStyle="1" w:styleId="E672C36087EC452AB6BD89D022E5A389">
    <w:name w:val="E672C36087EC452AB6BD89D022E5A389"/>
  </w:style>
  <w:style w:type="paragraph" w:customStyle="1" w:styleId="46FA68F250B84FC2AA4149FDA494C672">
    <w:name w:val="46FA68F250B84FC2AA4149FDA494C672"/>
  </w:style>
  <w:style w:type="paragraph" w:customStyle="1" w:styleId="08E8888E903E411E8E46F4E1339568DD">
    <w:name w:val="08E8888E903E411E8E46F4E1339568DD"/>
  </w:style>
  <w:style w:type="paragraph" w:customStyle="1" w:styleId="02EF1A63EB874DD699E0FBD25F095562">
    <w:name w:val="02EF1A63EB874DD699E0FBD25F095562"/>
  </w:style>
  <w:style w:type="paragraph" w:customStyle="1" w:styleId="69EFCE17AAA8450DA78589C0CD652624">
    <w:name w:val="69EFCE17AAA8450DA78589C0CD652624"/>
  </w:style>
  <w:style w:type="paragraph" w:customStyle="1" w:styleId="3C338F03EA374FA7973A0DDBCE952F67">
    <w:name w:val="3C338F03EA374FA7973A0DDBCE952F67"/>
  </w:style>
  <w:style w:type="character" w:styleId="PlaceholderText">
    <w:name w:val="Placeholder Text"/>
    <w:basedOn w:val="DefaultParagraphFont"/>
    <w:uiPriority w:val="99"/>
    <w:unhideWhenUsed/>
    <w:rsid w:val="00D43325"/>
    <w:rPr>
      <w:color w:val="808080"/>
    </w:rPr>
  </w:style>
  <w:style w:type="paragraph" w:customStyle="1" w:styleId="5C11F3435B7649B39B4A15D50072A1D3">
    <w:name w:val="5C11F3435B7649B39B4A15D50072A1D3"/>
  </w:style>
  <w:style w:type="paragraph" w:customStyle="1" w:styleId="38613163B20B43B9A331A4DD89F030E3">
    <w:name w:val="38613163B20B43B9A331A4DD89F030E3"/>
  </w:style>
  <w:style w:type="paragraph" w:customStyle="1" w:styleId="2A75DA3996AF4952B1DAF2A91EE351DE">
    <w:name w:val="2A75DA3996AF4952B1DAF2A91EE351DE"/>
  </w:style>
  <w:style w:type="paragraph" w:customStyle="1" w:styleId="0A5ECD3E6C1C4D6580609A9EF7005DAB">
    <w:name w:val="0A5ECD3E6C1C4D6580609A9EF7005DAB"/>
  </w:style>
  <w:style w:type="paragraph" w:customStyle="1" w:styleId="7B5A25A4FE754F16B01AFF7BC4B53CB8">
    <w:name w:val="7B5A25A4FE754F16B01AFF7BC4B53CB8"/>
  </w:style>
  <w:style w:type="paragraph" w:customStyle="1" w:styleId="47C3C77CF2D44A75AAA8A80E9932DB20">
    <w:name w:val="47C3C77CF2D44A75AAA8A80E9932DB20"/>
  </w:style>
  <w:style w:type="paragraph" w:customStyle="1" w:styleId="3C4DA115E7744D089C455966D9E3AEA6">
    <w:name w:val="3C4DA115E7744D089C455966D9E3AEA6"/>
  </w:style>
  <w:style w:type="paragraph" w:customStyle="1" w:styleId="FE47DC8C40284694B53D6DAE8A3AF0EF">
    <w:name w:val="FE47DC8C40284694B53D6DAE8A3AF0EF"/>
  </w:style>
  <w:style w:type="paragraph" w:customStyle="1" w:styleId="1F1614F8DD8B4D4E9CF19436B6491D0A">
    <w:name w:val="1F1614F8DD8B4D4E9CF19436B6491D0A"/>
  </w:style>
  <w:style w:type="paragraph" w:customStyle="1" w:styleId="B8EDBF083D834EF78D45AB46A34BF472">
    <w:name w:val="B8EDBF083D834EF78D45AB46A34BF472"/>
  </w:style>
  <w:style w:type="paragraph" w:customStyle="1" w:styleId="977ACCC0FAC9473CBA0CF50DA1A4F6FD">
    <w:name w:val="977ACCC0FAC9473CBA0CF50DA1A4F6FD"/>
  </w:style>
  <w:style w:type="paragraph" w:customStyle="1" w:styleId="5A72B42AE77546B6BF2DB65785ADC021">
    <w:name w:val="5A72B42AE77546B6BF2DB65785ADC021"/>
  </w:style>
  <w:style w:type="paragraph" w:customStyle="1" w:styleId="378639A9C424471EA64961A82B25260A">
    <w:name w:val="378639A9C424471EA64961A82B25260A"/>
  </w:style>
  <w:style w:type="paragraph" w:customStyle="1" w:styleId="B00178BA4F7F4E3A83DF7875F0BF4361">
    <w:name w:val="B00178BA4F7F4E3A83DF7875F0BF4361"/>
  </w:style>
  <w:style w:type="paragraph" w:customStyle="1" w:styleId="64546DDBF8E74D58B22EDB27D193F1D3">
    <w:name w:val="64546DDBF8E74D58B22EDB27D193F1D3"/>
  </w:style>
  <w:style w:type="paragraph" w:customStyle="1" w:styleId="23B62809B1F64607887CF6EC6B3DD2C2">
    <w:name w:val="23B62809B1F64607887CF6EC6B3DD2C2"/>
  </w:style>
  <w:style w:type="paragraph" w:customStyle="1" w:styleId="6C13D9ADBEDD474290F54C57D9526BBC">
    <w:name w:val="6C13D9ADBEDD474290F54C57D9526BBC"/>
  </w:style>
  <w:style w:type="paragraph" w:customStyle="1" w:styleId="4051485E9F954605A2310350E198F4D5">
    <w:name w:val="4051485E9F954605A2310350E198F4D5"/>
  </w:style>
  <w:style w:type="paragraph" w:customStyle="1" w:styleId="7373273BDCC1402A967316203762F940">
    <w:name w:val="7373273BDCC1402A967316203762F940"/>
  </w:style>
  <w:style w:type="paragraph" w:customStyle="1" w:styleId="E5CFC559DA1D40A99C0A0EC618FF891E">
    <w:name w:val="E5CFC559DA1D40A99C0A0EC618FF891E"/>
  </w:style>
  <w:style w:type="paragraph" w:customStyle="1" w:styleId="CBC150FB7596461F951E0185A20BABDB">
    <w:name w:val="CBC150FB7596461F951E0185A20BABDB"/>
  </w:style>
  <w:style w:type="paragraph" w:customStyle="1" w:styleId="A6A57F62EDB44028810B7852ACC445F7">
    <w:name w:val="A6A57F62EDB44028810B7852ACC445F7"/>
  </w:style>
  <w:style w:type="paragraph" w:customStyle="1" w:styleId="52F9449A9B6B41749823F464B02C1070">
    <w:name w:val="52F9449A9B6B41749823F464B02C1070"/>
  </w:style>
  <w:style w:type="paragraph" w:customStyle="1" w:styleId="B7C0E6F8BA3F4C2AADACA8A6AC609039">
    <w:name w:val="B7C0E6F8BA3F4C2AADACA8A6AC609039"/>
  </w:style>
  <w:style w:type="paragraph" w:customStyle="1" w:styleId="67CA338B49304479BD2128C7D71A7871">
    <w:name w:val="67CA338B49304479BD2128C7D71A7871"/>
  </w:style>
  <w:style w:type="paragraph" w:customStyle="1" w:styleId="F1C16273882F46C2B75B764A1E9D67E6">
    <w:name w:val="F1C16273882F46C2B75B764A1E9D67E6"/>
  </w:style>
  <w:style w:type="paragraph" w:customStyle="1" w:styleId="962433AD1BB8492BA2C62AE1EB4FB447">
    <w:name w:val="962433AD1BB8492BA2C62AE1EB4FB447"/>
  </w:style>
  <w:style w:type="paragraph" w:customStyle="1" w:styleId="88097C9B128644C8B5EDFF97C3E0E080">
    <w:name w:val="88097C9B128644C8B5EDFF97C3E0E080"/>
  </w:style>
  <w:style w:type="paragraph" w:customStyle="1" w:styleId="88D2CAC70E2745AD9C19E69AA3E189B7">
    <w:name w:val="88D2CAC70E2745AD9C19E69AA3E189B7"/>
  </w:style>
  <w:style w:type="paragraph" w:customStyle="1" w:styleId="00AA6209233C4D29A68FBBB1452F04C9">
    <w:name w:val="00AA6209233C4D29A68FBBB1452F04C9"/>
  </w:style>
  <w:style w:type="paragraph" w:customStyle="1" w:styleId="CAAB9EC7A6EE4FB5AA67AE3C69C22297">
    <w:name w:val="CAAB9EC7A6EE4FB5AA67AE3C69C22297"/>
  </w:style>
  <w:style w:type="paragraph" w:customStyle="1" w:styleId="E801DB6393C442688B1ECA71A074FCEB">
    <w:name w:val="E801DB6393C442688B1ECA71A074FCEB"/>
  </w:style>
  <w:style w:type="paragraph" w:customStyle="1" w:styleId="034F8B152C034CF0B2087C0F03192C31">
    <w:name w:val="034F8B152C034CF0B2087C0F03192C31"/>
  </w:style>
  <w:style w:type="paragraph" w:customStyle="1" w:styleId="32B7653FA6C84A54923600480972959B">
    <w:name w:val="32B7653FA6C84A54923600480972959B"/>
  </w:style>
  <w:style w:type="paragraph" w:customStyle="1" w:styleId="11E75E832D0B404B98F6736CAD7DEE09">
    <w:name w:val="11E75E832D0B404B98F6736CAD7DEE09"/>
  </w:style>
  <w:style w:type="paragraph" w:customStyle="1" w:styleId="CAFFF34762FE46BE961A78B5150B07CA">
    <w:name w:val="CAFFF34762FE46BE961A78B5150B07CA"/>
    <w:rsid w:val="00D43325"/>
  </w:style>
  <w:style w:type="paragraph" w:customStyle="1" w:styleId="2BC7556C100F491882532B48C7E2BF74">
    <w:name w:val="2BC7556C100F491882532B48C7E2BF74"/>
    <w:rsid w:val="00D43325"/>
  </w:style>
  <w:style w:type="paragraph" w:customStyle="1" w:styleId="CCD6A8701ADA4F0ABBABC7219B380A48">
    <w:name w:val="CCD6A8701ADA4F0ABBABC7219B380A48"/>
    <w:rsid w:val="00D43325"/>
  </w:style>
  <w:style w:type="paragraph" w:customStyle="1" w:styleId="7145E94A9C254347936DBCEE3230A63D">
    <w:name w:val="7145E94A9C254347936DBCEE3230A63D"/>
    <w:rsid w:val="00D43325"/>
  </w:style>
  <w:style w:type="paragraph" w:customStyle="1" w:styleId="1D2183671FEC4563AB033C22F05A71F2">
    <w:name w:val="1D2183671FEC4563AB033C22F05A71F2"/>
    <w:rsid w:val="00D43325"/>
  </w:style>
  <w:style w:type="paragraph" w:customStyle="1" w:styleId="B4C8FCB8C8D549C9BCAD145D5DA60D02">
    <w:name w:val="B4C8FCB8C8D549C9BCAD145D5DA60D02"/>
    <w:rsid w:val="00D43325"/>
  </w:style>
  <w:style w:type="paragraph" w:customStyle="1" w:styleId="7B8D5D641FAF4305B072E996CD42035A">
    <w:name w:val="7B8D5D641FAF4305B072E996CD42035A"/>
    <w:rsid w:val="00D43325"/>
  </w:style>
  <w:style w:type="paragraph" w:customStyle="1" w:styleId="09F94F1D113C4C6E9DDD252BD3BAD3C0">
    <w:name w:val="09F94F1D113C4C6E9DDD252BD3BAD3C0"/>
    <w:rsid w:val="00D43325"/>
  </w:style>
  <w:style w:type="paragraph" w:customStyle="1" w:styleId="CBEFAAB6A61C4454899660204D4D3C7F">
    <w:name w:val="CBEFAAB6A61C4454899660204D4D3C7F"/>
    <w:rsid w:val="00D43325"/>
  </w:style>
  <w:style w:type="paragraph" w:customStyle="1" w:styleId="AF5FE500C1AD4ED1AF73AB3524E6A185">
    <w:name w:val="AF5FE500C1AD4ED1AF73AB3524E6A185"/>
    <w:rsid w:val="00D43325"/>
  </w:style>
  <w:style w:type="paragraph" w:customStyle="1" w:styleId="3E775ED875BE4A17AC0F00AEA86665B8">
    <w:name w:val="3E775ED875BE4A17AC0F00AEA86665B8"/>
    <w:rsid w:val="00D43325"/>
  </w:style>
  <w:style w:type="paragraph" w:customStyle="1" w:styleId="2B907690EA2545D1AE5B0284F6F3FFB1">
    <w:name w:val="2B907690EA2545D1AE5B0284F6F3FFB1"/>
    <w:rsid w:val="00D43325"/>
  </w:style>
  <w:style w:type="paragraph" w:customStyle="1" w:styleId="03C0463E8BDF4C718A36EDDCC46B7ADD">
    <w:name w:val="03C0463E8BDF4C718A36EDDCC46B7ADD"/>
    <w:rsid w:val="001065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ustom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E5085-C87D-4A83-A5FD-057DE53FA9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80189-834B-4886-B2F3-907542ECA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Resume1.dotx</Template>
  <TotalTime>51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theme)</vt:lpstr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theme)</dc:title>
  <dc:creator>BHAVAN VAISHNAV</dc:creator>
  <cp:lastModifiedBy>ShasVan</cp:lastModifiedBy>
  <cp:revision>41</cp:revision>
  <cp:lastPrinted>2017-06-08T18:21:00Z</cp:lastPrinted>
  <dcterms:created xsi:type="dcterms:W3CDTF">2017-02-13T06:12:00Z</dcterms:created>
  <dcterms:modified xsi:type="dcterms:W3CDTF">2017-06-08T19:21:00Z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TC100726819990</vt:lpwstr>
  </property>
</Properties>
</file>